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23B37" w14:textId="79146FAE" w:rsidR="00150911" w:rsidRPr="00E7101B" w:rsidRDefault="00001FCC" w:rsidP="00150911">
      <w:pPr>
        <w:pStyle w:val="DocumentHeading"/>
        <w:rPr>
          <w:sz w:val="44"/>
        </w:rPr>
      </w:pPr>
      <w:r>
        <w:rPr>
          <w:sz w:val="44"/>
        </w:rPr>
        <w:t>Blockchain &amp; Legal Innovation 1</w:t>
      </w:r>
    </w:p>
    <w:p w14:paraId="28A66448" w14:textId="485B45CB" w:rsidR="00420B4A" w:rsidRPr="00E7101B" w:rsidRDefault="003362A4" w:rsidP="008920D9">
      <w:pPr>
        <w:pStyle w:val="PartyNames"/>
      </w:pPr>
      <w:r>
        <w:t>Readings List</w:t>
      </w:r>
    </w:p>
    <w:p w14:paraId="0757CDB3" w14:textId="4A2BBAE4" w:rsidR="00AC7CFF" w:rsidRDefault="000E3FFE" w:rsidP="00E7101B">
      <w:pPr>
        <w:pStyle w:val="Heading1"/>
      </w:pPr>
      <w:r>
        <w:t>Topic 4</w:t>
      </w:r>
      <w:r w:rsidR="003362A4">
        <w:t xml:space="preserve"> - </w:t>
      </w:r>
      <w:r>
        <w:t>Smart Contracts</w:t>
      </w:r>
    </w:p>
    <w:p w14:paraId="3C18734C" w14:textId="0267B87D" w:rsidR="000E3FFE" w:rsidRDefault="005D0F70" w:rsidP="003362A4">
      <w:pPr>
        <w:pStyle w:val="Heading2"/>
      </w:pPr>
      <w:r>
        <w:t>Introductory</w:t>
      </w:r>
    </w:p>
    <w:p w14:paraId="6369E3FA" w14:textId="110BED99" w:rsidR="0091040A" w:rsidRDefault="000E3FFE" w:rsidP="000E3FFE">
      <w:pPr>
        <w:pStyle w:val="Heading3"/>
      </w:pPr>
      <w:r>
        <w:t>Chapters 5 &amp; 10</w:t>
      </w:r>
      <w:r w:rsidR="009B7EAA">
        <w:t>:</w:t>
      </w:r>
      <w:r w:rsidR="0091040A">
        <w:t xml:space="preserve"> Blockchain and Law</w:t>
      </w:r>
      <w:r w:rsidR="00BA7BC2">
        <w:t>: The Rule of Code by De Filippi &amp; Wright</w:t>
      </w:r>
    </w:p>
    <w:p w14:paraId="4D25C790" w14:textId="77777777" w:rsidR="005D7BBC" w:rsidRDefault="005D7BBC" w:rsidP="005D7BBC">
      <w:pPr>
        <w:pStyle w:val="Heading2"/>
      </w:pPr>
      <w:r>
        <w:t>Underpinnings</w:t>
      </w:r>
    </w:p>
    <w:p w14:paraId="4E198A3D" w14:textId="69A2F85D" w:rsidR="005D7BBC" w:rsidRDefault="000E3FFE" w:rsidP="005D7BBC">
      <w:pPr>
        <w:pStyle w:val="Heading3"/>
      </w:pPr>
      <w:r>
        <w:t xml:space="preserve">Nick Szabo: </w:t>
      </w:r>
      <w:r w:rsidR="005D7BBC" w:rsidRPr="00ED6309">
        <w:t>https://nakamotoinstitute.org/the-idea-of-smart-contracts/</w:t>
      </w:r>
    </w:p>
    <w:p w14:paraId="764D1350" w14:textId="2C1F024B" w:rsidR="005D7BBC" w:rsidRDefault="000E3FFE" w:rsidP="005D7BBC">
      <w:pPr>
        <w:pStyle w:val="Heading3"/>
      </w:pPr>
      <w:r>
        <w:t xml:space="preserve">Nick Szabo: </w:t>
      </w:r>
      <w:r w:rsidR="005D7BBC" w:rsidRPr="00ED6309">
        <w:t>https://nakamotoinstitute.org/formalizing-securing-relationships/</w:t>
      </w:r>
    </w:p>
    <w:p w14:paraId="58431675" w14:textId="0CF32BD5" w:rsidR="005D7BBC" w:rsidRDefault="000E3FFE" w:rsidP="005D7BBC">
      <w:pPr>
        <w:pStyle w:val="Heading2"/>
      </w:pPr>
      <w:r>
        <w:t>Contrarian</w:t>
      </w:r>
    </w:p>
    <w:p w14:paraId="252BBF75" w14:textId="795CB326" w:rsidR="00EE690B" w:rsidRPr="00EE690B" w:rsidRDefault="005D7BBC" w:rsidP="00EE690B">
      <w:pPr>
        <w:pStyle w:val="Heading3"/>
      </w:pPr>
      <w:r>
        <w:t>Legal Difficulties</w:t>
      </w:r>
      <w:r w:rsidR="003F2C8D">
        <w:t>:</w:t>
      </w:r>
      <w:r w:rsidR="00EE690B" w:rsidRPr="00EE690B">
        <w:t xml:space="preserve"> Schuster, Edmund-Philipp, Cloud Crypto Land (November 21, 2018). LSE Legal Studies Working Paper 17/2019. Available at SSRN: </w:t>
      </w:r>
      <w:r w:rsidR="00EE690B" w:rsidRPr="00EE690B">
        <w:fldChar w:fldCharType="begin"/>
      </w:r>
      <w:r w:rsidR="00EE690B" w:rsidRPr="00EE690B">
        <w:instrText xml:space="preserve"> HYPERLINK "https://ssrn.com/abstract=3476678" \t "_blank" </w:instrText>
      </w:r>
      <w:r w:rsidR="00EE690B" w:rsidRPr="00EE690B">
        <w:fldChar w:fldCharType="separate"/>
      </w:r>
      <w:r w:rsidR="00EE690B" w:rsidRPr="005D0F70">
        <w:rPr>
          <w:color w:val="0000FF"/>
          <w:u w:val="single"/>
        </w:rPr>
        <w:t>https://ssrn.com/abstract=3476678</w:t>
      </w:r>
      <w:r w:rsidR="00EE690B" w:rsidRPr="00EE690B">
        <w:fldChar w:fldCharType="end"/>
      </w:r>
      <w:r w:rsidR="00EE690B" w:rsidRPr="00EE690B">
        <w:t xml:space="preserve"> or </w:t>
      </w:r>
      <w:r w:rsidR="00EE690B" w:rsidRPr="00EE690B">
        <w:fldChar w:fldCharType="begin"/>
      </w:r>
      <w:r w:rsidR="00EE690B" w:rsidRPr="00EE690B">
        <w:instrText xml:space="preserve"> HYPERLINK "https://dx.doi.org/10.2139/ssrn.3476678" \t "_blank" </w:instrText>
      </w:r>
      <w:r w:rsidR="00EE690B" w:rsidRPr="00EE690B">
        <w:fldChar w:fldCharType="separate"/>
      </w:r>
      <w:r w:rsidR="00EE690B" w:rsidRPr="005D0F70">
        <w:rPr>
          <w:color w:val="0000FF"/>
          <w:u w:val="single"/>
        </w:rPr>
        <w:t xml:space="preserve">http://dx.doi.org/10.2139/ssrn.3476678 </w:t>
      </w:r>
      <w:r w:rsidR="00EE690B" w:rsidRPr="00EE690B">
        <w:fldChar w:fldCharType="end"/>
      </w:r>
    </w:p>
    <w:p w14:paraId="1C5E7225" w14:textId="7451AFB7" w:rsidR="003F2C8D" w:rsidRPr="005D0F70" w:rsidRDefault="00EE690B" w:rsidP="003F2C8D">
      <w:pPr>
        <w:pStyle w:val="Heading3"/>
        <w:rPr>
          <w:rFonts w:ascii="Times" w:hAnsi="Times" w:cs="Times"/>
          <w:sz w:val="24"/>
          <w:szCs w:val="24"/>
          <w:lang w:val="en-US"/>
        </w:rPr>
      </w:pPr>
      <w:r>
        <w:t>Social</w:t>
      </w:r>
      <w:r w:rsidR="005D0F70">
        <w:t xml:space="preserve"> &amp; Computational</w:t>
      </w:r>
      <w:r w:rsidRPr="00EE690B">
        <w:t xml:space="preserve">: </w:t>
      </w:r>
      <w:r w:rsidRPr="00EE690B">
        <w:rPr>
          <w:lang w:val="en-US"/>
        </w:rPr>
        <w:t>KAREN E. C. LEVY</w:t>
      </w:r>
      <w:r w:rsidRPr="00EE690B">
        <w:rPr>
          <w:color w:val="262626"/>
          <w:position w:val="5"/>
          <w:lang w:val="en-US"/>
        </w:rPr>
        <w:t xml:space="preserve"> </w:t>
      </w:r>
      <w:r w:rsidR="005D0F70">
        <w:rPr>
          <w:color w:val="262626"/>
          <w:position w:val="5"/>
          <w:lang w:val="en-US"/>
        </w:rPr>
        <w:t>"</w:t>
      </w:r>
      <w:r w:rsidRPr="00EE690B">
        <w:rPr>
          <w:lang w:val="en-US"/>
        </w:rPr>
        <w:t>Book-Smart, Not Street-Smart: Blockchain-Based Smart Contracts and The Social Workings of Law</w:t>
      </w:r>
      <w:r w:rsidR="005D0F70">
        <w:rPr>
          <w:lang w:val="en-US"/>
        </w:rPr>
        <w:t>"</w:t>
      </w:r>
      <w:r w:rsidRPr="00EE690B">
        <w:rPr>
          <w:lang w:val="en-US"/>
        </w:rPr>
        <w:t xml:space="preserve"> CORNELL UNIVERSITY Engaging Science, Technology, and Society 3 (2017), 1-15</w:t>
      </w:r>
    </w:p>
    <w:p w14:paraId="69A05436" w14:textId="125012D0" w:rsidR="003F2C8D" w:rsidRDefault="003F2C8D" w:rsidP="005D7BBC">
      <w:pPr>
        <w:pStyle w:val="Heading3"/>
      </w:pPr>
      <w:r>
        <w:t xml:space="preserve">Inflexibility: </w:t>
      </w:r>
      <w:r w:rsidR="00806637">
        <w:rPr>
          <w:lang w:val="en-US"/>
        </w:rPr>
        <w:t>Sklaro</w:t>
      </w:r>
      <w:r w:rsidRPr="003F2C8D">
        <w:rPr>
          <w:lang w:val="en-US"/>
        </w:rPr>
        <w:t>, Jeremy M., "Sma</w:t>
      </w:r>
      <w:r w:rsidR="00806637">
        <w:rPr>
          <w:lang w:val="en-US"/>
        </w:rPr>
        <w:t>rt Contracts and the Cost of Infl</w:t>
      </w:r>
      <w:r w:rsidRPr="003F2C8D">
        <w:rPr>
          <w:lang w:val="en-US"/>
        </w:rPr>
        <w:t>exibility" (</w:t>
      </w:r>
      <w:r>
        <w:rPr>
          <w:lang w:val="en-US"/>
        </w:rPr>
        <w:t xml:space="preserve">2018). Prize Winning Papers. 9. </w:t>
      </w:r>
      <w:r w:rsidRPr="003F2C8D">
        <w:rPr>
          <w:color w:val="264D7E"/>
          <w:sz w:val="18"/>
          <w:lang w:val="en-US"/>
        </w:rPr>
        <w:t xml:space="preserve">https://scholarship.law.upenn.edu/prize_papers/9 </w:t>
      </w:r>
    </w:p>
    <w:p w14:paraId="2019DEE8" w14:textId="77777777" w:rsidR="00806637" w:rsidRDefault="005D7BBC" w:rsidP="00806637">
      <w:pPr>
        <w:pStyle w:val="Heading2"/>
      </w:pPr>
      <w:r>
        <w:t>Synthesis</w:t>
      </w:r>
      <w:r w:rsidR="00806637">
        <w:t xml:space="preserve">: </w:t>
      </w:r>
    </w:p>
    <w:p w14:paraId="66639AAA" w14:textId="5DB75AEE" w:rsidR="00806637" w:rsidRPr="00806637" w:rsidRDefault="00806637" w:rsidP="00806637">
      <w:pPr>
        <w:pStyle w:val="Heading3"/>
      </w:pPr>
      <w:r w:rsidRPr="00806637">
        <w:t xml:space="preserve">Cohney, Shaanan and Hoffman, David A., </w:t>
      </w:r>
      <w:r w:rsidR="005D0F70">
        <w:t>"</w:t>
      </w:r>
      <w:r w:rsidRPr="00806637">
        <w:t>Transactional Scripts in Contract Stacks</w:t>
      </w:r>
      <w:r w:rsidR="005D0F70">
        <w:t>"</w:t>
      </w:r>
      <w:r w:rsidRPr="00806637">
        <w:t xml:space="preserve"> (January 31, 2020). U of Penn, Inst for Law &amp; Econ Research Paper No. 20-08. Available at SSRN: </w:t>
      </w:r>
      <w:r w:rsidRPr="00806637">
        <w:fldChar w:fldCharType="begin"/>
      </w:r>
      <w:r w:rsidRPr="00806637">
        <w:instrText xml:space="preserve"> HYPERLINK "https://ssrn.com/abstract=3523515" \t "_blank" </w:instrText>
      </w:r>
      <w:r w:rsidRPr="00806637">
        <w:fldChar w:fldCharType="separate"/>
      </w:r>
      <w:r w:rsidRPr="00806637">
        <w:rPr>
          <w:color w:val="0000FF"/>
          <w:u w:val="single"/>
        </w:rPr>
        <w:t>https://ssrn.com/abstract=3523515</w:t>
      </w:r>
      <w:r w:rsidRPr="00806637">
        <w:fldChar w:fldCharType="end"/>
      </w:r>
      <w:r w:rsidRPr="00806637">
        <w:t xml:space="preserve"> or </w:t>
      </w:r>
      <w:r w:rsidRPr="00806637">
        <w:fldChar w:fldCharType="begin"/>
      </w:r>
      <w:r w:rsidRPr="00806637">
        <w:instrText xml:space="preserve"> HYPERLINK "https://dx.doi.org/10.2139/ssrn.3523515" \t "_blank" </w:instrText>
      </w:r>
      <w:r w:rsidRPr="00806637">
        <w:fldChar w:fldCharType="separate"/>
      </w:r>
      <w:r w:rsidRPr="00806637">
        <w:rPr>
          <w:color w:val="0000FF"/>
          <w:u w:val="single"/>
        </w:rPr>
        <w:t xml:space="preserve">http://dx.doi.org/10.2139/ssrn.3523515 </w:t>
      </w:r>
      <w:r w:rsidRPr="00806637">
        <w:fldChar w:fldCharType="end"/>
      </w:r>
    </w:p>
    <w:p w14:paraId="7DFBA731" w14:textId="77777777" w:rsidR="005D0F70" w:rsidRDefault="005D0F70" w:rsidP="005D7BBC">
      <w:pPr>
        <w:pStyle w:val="Heading2"/>
      </w:pPr>
      <w:r>
        <w:t>Oracle Problem:</w:t>
      </w:r>
    </w:p>
    <w:p w14:paraId="440EB2EF" w14:textId="583E49EB" w:rsidR="005D0F70" w:rsidRDefault="005D0F70" w:rsidP="005D0F70">
      <w:pPr>
        <w:pStyle w:val="Heading3"/>
      </w:pPr>
      <w:r>
        <w:t xml:space="preserve">Chainlink Whitepaper: </w:t>
      </w:r>
    </w:p>
    <w:p w14:paraId="1A329558" w14:textId="3A4A00D5" w:rsidR="005D7BBC" w:rsidRDefault="005D7BBC" w:rsidP="005D7BBC">
      <w:pPr>
        <w:pStyle w:val="Heading2"/>
      </w:pPr>
      <w:r>
        <w:t>Uses</w:t>
      </w:r>
      <w:r w:rsidR="005D0F70">
        <w:t>/Cases/Issues</w:t>
      </w:r>
    </w:p>
    <w:p w14:paraId="33E85D62" w14:textId="32B20AFD" w:rsidR="005D7E68" w:rsidRDefault="005D7E68" w:rsidP="005D7BBC">
      <w:pPr>
        <w:pStyle w:val="Heading3"/>
      </w:pPr>
      <w:r>
        <w:t>Finance:</w:t>
      </w:r>
      <w:r w:rsidRPr="005D7E68">
        <w:t xml:space="preserve"> https://www.santander.com/en/press-room/press-releases/santander-launches-the-first-end-to-end-blockchain-bond%C2%A0</w:t>
      </w:r>
    </w:p>
    <w:p w14:paraId="0C898B13" w14:textId="74534267" w:rsidR="005D0F70" w:rsidRDefault="005D0F70" w:rsidP="005D7BBC">
      <w:pPr>
        <w:pStyle w:val="Heading3"/>
      </w:pPr>
      <w:r>
        <w:t>DAOs and LAOs:</w:t>
      </w:r>
      <w:r w:rsidR="00F534CA">
        <w:t xml:space="preserve"> </w:t>
      </w:r>
      <w:r w:rsidR="00F534CA" w:rsidRPr="00F534CA">
        <w:t>https://medium.com/openlawofficial/the-lao-a-for-profit-limited-liability-autonomous-organization-9eae89c9669c</w:t>
      </w:r>
    </w:p>
    <w:p w14:paraId="46C14F3F" w14:textId="2D9C4235" w:rsidR="005D7BBC" w:rsidRDefault="005D7BBC" w:rsidP="005D7BBC">
      <w:pPr>
        <w:pStyle w:val="Heading3"/>
      </w:pPr>
      <w:r>
        <w:t>DeFi</w:t>
      </w:r>
      <w:r w:rsidR="005D0F70">
        <w:t>:</w:t>
      </w:r>
    </w:p>
    <w:p w14:paraId="05511F9D" w14:textId="75BADEFA" w:rsidR="005D0F70" w:rsidRDefault="005D0F70" w:rsidP="005D0F70">
      <w:pPr>
        <w:pStyle w:val="Heading4"/>
      </w:pPr>
      <w:r>
        <w:t>MakrDAO Hack:</w:t>
      </w:r>
      <w:r w:rsidR="00F534CA" w:rsidRPr="00F534CA">
        <w:t xml:space="preserve"> https://coingape.com/makerda-hacker-liquidated-8m-ethereum/</w:t>
      </w:r>
    </w:p>
    <w:p w14:paraId="5E283BC5" w14:textId="054A8A6F" w:rsidR="005D0F70" w:rsidRDefault="00F534CA" w:rsidP="005D0F70">
      <w:pPr>
        <w:pStyle w:val="Heading4"/>
      </w:pPr>
      <w:r>
        <w:t>dForce Hack:</w:t>
      </w:r>
      <w:r w:rsidRPr="00F534CA">
        <w:t xml:space="preserve"> https://www.crypto-news-flash.com/another-defi-hack-25-million-in-bitcoin-and-ethereum-stolen-from-dforce/</w:t>
      </w:r>
      <w:r>
        <w:t xml:space="preserve"> </w:t>
      </w:r>
    </w:p>
    <w:p w14:paraId="6A053A59" w14:textId="1F560A1B" w:rsidR="005D0F70" w:rsidRDefault="00F534CA" w:rsidP="005D0F70">
      <w:pPr>
        <w:pStyle w:val="Heading4"/>
      </w:pPr>
      <w:r>
        <w:lastRenderedPageBreak/>
        <w:t xml:space="preserve">Flashloan: </w:t>
      </w:r>
      <w:r w:rsidRPr="00F534CA">
        <w:t>https://www.trustnodes.com/2020/02/15/hacker-makes-360000-eth-from-a-flash-loan-single-transaction-involving-fulcrum-compound-dydx-and-uniswap</w:t>
      </w:r>
    </w:p>
    <w:p w14:paraId="06D4220D" w14:textId="23813D09" w:rsidR="005D0F70" w:rsidRDefault="005D0F70" w:rsidP="005D7BBC">
      <w:pPr>
        <w:pStyle w:val="Heading3"/>
      </w:pPr>
      <w:r>
        <w:t>Augur Problem</w:t>
      </w:r>
      <w:r w:rsidR="00F534CA">
        <w:t xml:space="preserve">: </w:t>
      </w:r>
      <w:r w:rsidR="00F534CA" w:rsidRPr="00F534CA">
        <w:t>https://breakermag.com/core-developer-says-augurs-working-on-a-fix-for-invalid-market-scam/</w:t>
      </w:r>
    </w:p>
    <w:p w14:paraId="13772F6A" w14:textId="7E59D722" w:rsidR="005D7BBC" w:rsidRDefault="005D0F70" w:rsidP="005D7BBC">
      <w:pPr>
        <w:pStyle w:val="Heading3"/>
      </w:pPr>
      <w:r>
        <w:t>Contracts: OpenLaw</w:t>
      </w:r>
      <w:r w:rsidR="00F534CA">
        <w:t xml:space="preserve">: </w:t>
      </w:r>
      <w:r w:rsidR="00F534CA" w:rsidRPr="00F534CA">
        <w:t>https://www.openlaw.io/</w:t>
      </w:r>
      <w:r w:rsidR="002D7BC7">
        <w:t xml:space="preserve"> especially their Token Forge </w:t>
      </w:r>
      <w:r w:rsidR="002D7BC7" w:rsidRPr="002D7BC7">
        <w:t>https://docs.openlaw.io/token-forge/#creating-a-token</w:t>
      </w:r>
    </w:p>
    <w:p w14:paraId="29CE8FEF" w14:textId="30E77989" w:rsidR="005D7BBC" w:rsidRDefault="005D0F70" w:rsidP="005D7BBC">
      <w:pPr>
        <w:pStyle w:val="Heading3"/>
      </w:pPr>
      <w:r>
        <w:t>Non-Blockchain: Clause</w:t>
      </w:r>
      <w:r w:rsidR="00F534CA">
        <w:t xml:space="preserve"> </w:t>
      </w:r>
      <w:r w:rsidR="00F534CA" w:rsidRPr="00F534CA">
        <w:t>https://clause.io/</w:t>
      </w:r>
    </w:p>
    <w:p w14:paraId="1B5B79B9" w14:textId="4053C21A" w:rsidR="005D0F70" w:rsidRDefault="005D0F70" w:rsidP="005D0F70">
      <w:pPr>
        <w:pStyle w:val="Heading1"/>
      </w:pPr>
      <w:r>
        <w:t>Key Themes</w:t>
      </w:r>
    </w:p>
    <w:p w14:paraId="58794B8A" w14:textId="208C8460" w:rsidR="005D0F70" w:rsidRDefault="009E0EAF" w:rsidP="005D0F70">
      <w:pPr>
        <w:pStyle w:val="Heading2"/>
      </w:pPr>
      <w:r>
        <w:t>Smart Contract was a term first coined by Nick Szabo. He conceives of it essentially as a digital vending machine whereby a certain outcome is reliably delivered for a given input without the need for trusted third parties.</w:t>
      </w:r>
    </w:p>
    <w:p w14:paraId="38A52DD7" w14:textId="77777777" w:rsidR="009E0EAF" w:rsidRDefault="009E0EAF" w:rsidP="005D0F70">
      <w:pPr>
        <w:pStyle w:val="Heading2"/>
      </w:pPr>
      <w:r>
        <w:t>The term "smart contract" has been misunderstood and even abused. There is confusion about what is the "contract". Is the code the contract? Or is there a broader contract of which the use of the code is a component part?</w:t>
      </w:r>
    </w:p>
    <w:p w14:paraId="5EA4BCA0" w14:textId="77777777" w:rsidR="005D7E68" w:rsidRDefault="009E0EAF" w:rsidP="005D0F70">
      <w:pPr>
        <w:pStyle w:val="Heading2"/>
      </w:pPr>
      <w:r>
        <w:t xml:space="preserve">Also, the programs are not necessarily that "smart". Like a vending machine, they cannot deal with complex deals. </w:t>
      </w:r>
    </w:p>
    <w:p w14:paraId="2BACC644" w14:textId="15D083CC" w:rsidR="009E0EAF" w:rsidRDefault="005D7E68" w:rsidP="005D0F70">
      <w:pPr>
        <w:pStyle w:val="Heading2"/>
      </w:pPr>
      <w:r>
        <w:t xml:space="preserve">Further there is </w:t>
      </w:r>
      <w:r w:rsidR="009E0EAF">
        <w:t>the oracle problem - blockchains deal best with on-chain data. Where they are informed by off-chain data - like price feeds - they need a secure and reliable source for the data, otherwise the contract can be manipulated.</w:t>
      </w:r>
    </w:p>
    <w:p w14:paraId="0CC96F0F" w14:textId="77777777" w:rsidR="00380975" w:rsidRDefault="005D7E68" w:rsidP="005D0F70">
      <w:pPr>
        <w:pStyle w:val="Heading2"/>
      </w:pPr>
      <w:r>
        <w:t>The inflexibility of coded contracts and the oracle problem makes them vulnerable to hacks and unintended consequences.</w:t>
      </w:r>
      <w:r w:rsidR="00380975">
        <w:t xml:space="preserve"> </w:t>
      </w:r>
    </w:p>
    <w:p w14:paraId="34BBB7F2" w14:textId="0C38C2A6" w:rsidR="009E0EAF" w:rsidRDefault="00380975" w:rsidP="005D0F70">
      <w:pPr>
        <w:pStyle w:val="Heading2"/>
      </w:pPr>
      <w:r>
        <w:t>Further, it is not certain that clients actually want the inflexibility that smart contracts entail. Most people treat contracts as a social obligation, not a "hard" one. Consider the implications if all debts *had* to be paid on time...</w:t>
      </w:r>
    </w:p>
    <w:p w14:paraId="642A09E0" w14:textId="004ED07B" w:rsidR="005D7E68" w:rsidRDefault="005D7E68" w:rsidP="005D0F70">
      <w:pPr>
        <w:pStyle w:val="Heading2"/>
      </w:pPr>
      <w:r>
        <w:t>There are hybrid examples, like OpenLaw that use code to enforce certain aspects of a contract whilst leaving the remainder of the contract to written text. Taking it a step further is companies like Clause that provide a wholly centralised, non-blockchain mechanism for automating contracts.</w:t>
      </w:r>
    </w:p>
    <w:p w14:paraId="58C1BE5A" w14:textId="343CB447" w:rsidR="005D7E68" w:rsidRDefault="005D7E68" w:rsidP="005D0F70">
      <w:pPr>
        <w:pStyle w:val="Heading2"/>
      </w:pPr>
      <w:r>
        <w:t xml:space="preserve">Despite the criticisms development of smart contracts continues. This is largely because the law manufactures and protects rights, it does not produce real world outcomes. Clients are looking to smart contracts as a way of securing real world outcomes with reasonable certainty and trading off "perfection" of legal rights for certainty of outcomes. </w:t>
      </w:r>
      <w:r w:rsidR="00380975">
        <w:t>They are thirsty and while the digital vending machine does not deliver a strawberry smoothie, it does reliably provided a drink.</w:t>
      </w:r>
    </w:p>
    <w:p w14:paraId="0AA89452" w14:textId="1856E5FC" w:rsidR="005D7E68" w:rsidRDefault="005D7E68" w:rsidP="005D0F70">
      <w:pPr>
        <w:pStyle w:val="Heading2"/>
      </w:pPr>
      <w:r>
        <w:t>One area where smart contracts will also play a role is the Internet of Things, autonomous devices using digital currencies to negotiate and pay for their own services with other au</w:t>
      </w:r>
      <w:bookmarkStart w:id="0" w:name="_GoBack"/>
      <w:bookmarkEnd w:id="0"/>
      <w:r>
        <w:t>tonomous devices.</w:t>
      </w:r>
    </w:p>
    <w:p w14:paraId="78900EAD" w14:textId="3AAFC18A" w:rsidR="00380975" w:rsidRPr="005D0F70" w:rsidRDefault="00380975" w:rsidP="005D0F70">
      <w:pPr>
        <w:pStyle w:val="Heading2"/>
      </w:pPr>
      <w:r>
        <w:t>In the future, we may see "smart statutes". Focussing on binding legal outcomes helps conceptualise away the whole "is this a contract?" problem and instead focus on the problem of whether and to what extent legal rights and obligations can be translated into reliable real world through decentralized computer code.</w:t>
      </w:r>
    </w:p>
    <w:sectPr w:rsidR="00380975" w:rsidRPr="005D0F70" w:rsidSect="00150911">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EF9DE" w14:textId="77777777" w:rsidR="005D7E68" w:rsidRDefault="005D7E68" w:rsidP="00E64C82">
      <w:pPr>
        <w:spacing w:before="0"/>
      </w:pPr>
      <w:r>
        <w:separator/>
      </w:r>
    </w:p>
  </w:endnote>
  <w:endnote w:type="continuationSeparator" w:id="0">
    <w:p w14:paraId="1983B90E" w14:textId="77777777" w:rsidR="005D7E68" w:rsidRDefault="005D7E68" w:rsidP="00E64C8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DCB1E" w14:textId="77777777" w:rsidR="005D7E68" w:rsidRDefault="005D7E68" w:rsidP="009657CD">
    <w:pPr>
      <w:pStyle w:val="Footer"/>
      <w:pBdr>
        <w:bottom w:val="single" w:sz="24" w:space="1" w:color="F79646" w:themeColor="accent6"/>
      </w:pBdr>
      <w:ind w:right="-631"/>
      <w:rPr>
        <w:b/>
      </w:rPr>
    </w:pPr>
    <w:r>
      <w:rPr>
        <w:b/>
      </w:rPr>
      <w:t>LEX AUTOMAGICA</w:t>
    </w:r>
  </w:p>
  <w:p w14:paraId="2B96297F" w14:textId="77777777" w:rsidR="005D7E68" w:rsidRPr="009657CD" w:rsidRDefault="005D7E68" w:rsidP="009657CD">
    <w:pPr>
      <w:pStyle w:val="Footer"/>
      <w:ind w:right="-631"/>
      <w:rPr>
        <w:b/>
      </w:rPr>
    </w:pPr>
    <w:r>
      <w:rPr>
        <w:rStyle w:val="PageNumber"/>
      </w:rPr>
      <w:t xml:space="preserve"> Page | </w:t>
    </w:r>
    <w:r>
      <w:rPr>
        <w:rStyle w:val="PageNumber"/>
      </w:rPr>
      <w:fldChar w:fldCharType="begin"/>
    </w:r>
    <w:r>
      <w:rPr>
        <w:rStyle w:val="PageNumber"/>
      </w:rPr>
      <w:instrText xml:space="preserve"> PAGE </w:instrText>
    </w:r>
    <w:r>
      <w:rPr>
        <w:rStyle w:val="PageNumber"/>
      </w:rPr>
      <w:fldChar w:fldCharType="separate"/>
    </w:r>
    <w:r w:rsidR="00380975">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BEBB5" w14:textId="77777777" w:rsidR="005D7E68" w:rsidRDefault="005D7E68" w:rsidP="00E64C82">
      <w:pPr>
        <w:spacing w:before="0"/>
      </w:pPr>
      <w:r>
        <w:separator/>
      </w:r>
    </w:p>
  </w:footnote>
  <w:footnote w:type="continuationSeparator" w:id="0">
    <w:p w14:paraId="42B0D02C" w14:textId="77777777" w:rsidR="005D7E68" w:rsidRDefault="005D7E68" w:rsidP="00E64C82">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23F6B" w14:textId="77777777" w:rsidR="005D7E68" w:rsidRDefault="005D7E68" w:rsidP="00E64C82">
    <w:pPr>
      <w:pStyle w:val="Header"/>
      <w:ind w:right="-63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33D13"/>
    <w:multiLevelType w:val="multilevel"/>
    <w:tmpl w:val="0F020682"/>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
    <w:nsid w:val="13141DD0"/>
    <w:multiLevelType w:val="hybridMultilevel"/>
    <w:tmpl w:val="E9DE79B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16B140A7"/>
    <w:multiLevelType w:val="multilevel"/>
    <w:tmpl w:val="A2B6B750"/>
    <w:lvl w:ilvl="0">
      <w:start w:val="1"/>
      <w:numFmt w:val="lowerLetter"/>
      <w:lvlText w:val="(%1)"/>
      <w:lvlJc w:val="left"/>
      <w:pPr>
        <w:ind w:left="567" w:hanging="567"/>
      </w:pPr>
      <w:rPr>
        <w:rFonts w:hint="default"/>
      </w:rPr>
    </w:lvl>
    <w:lvl w:ilvl="1">
      <w:start w:val="1"/>
      <w:numFmt w:val="decimal"/>
      <w:lvlText w:val="%1.%2."/>
      <w:lvlJc w:val="left"/>
      <w:pPr>
        <w:ind w:left="225" w:hanging="432"/>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1665" w:hanging="792"/>
      </w:pPr>
      <w:rPr>
        <w:rFonts w:hint="default"/>
      </w:rPr>
    </w:lvl>
    <w:lvl w:ilvl="5">
      <w:start w:val="1"/>
      <w:numFmt w:val="decimal"/>
      <w:lvlText w:val="%1.%2.%3.%4.%5.%6."/>
      <w:lvlJc w:val="left"/>
      <w:pPr>
        <w:ind w:left="2169" w:hanging="936"/>
      </w:pPr>
      <w:rPr>
        <w:rFonts w:hint="default"/>
      </w:rPr>
    </w:lvl>
    <w:lvl w:ilvl="6">
      <w:start w:val="1"/>
      <w:numFmt w:val="decimal"/>
      <w:lvlText w:val="%1.%2.%3.%4.%5.%6.%7."/>
      <w:lvlJc w:val="left"/>
      <w:pPr>
        <w:ind w:left="2673" w:hanging="1080"/>
      </w:pPr>
      <w:rPr>
        <w:rFonts w:hint="default"/>
      </w:rPr>
    </w:lvl>
    <w:lvl w:ilvl="7">
      <w:start w:val="1"/>
      <w:numFmt w:val="decimal"/>
      <w:lvlText w:val="%1.%2.%3.%4.%5.%6.%7.%8."/>
      <w:lvlJc w:val="left"/>
      <w:pPr>
        <w:ind w:left="3177" w:hanging="1224"/>
      </w:pPr>
      <w:rPr>
        <w:rFonts w:hint="default"/>
      </w:rPr>
    </w:lvl>
    <w:lvl w:ilvl="8">
      <w:start w:val="1"/>
      <w:numFmt w:val="decimal"/>
      <w:lvlText w:val="%1.%2.%3.%4.%5.%6.%7.%8.%9."/>
      <w:lvlJc w:val="left"/>
      <w:pPr>
        <w:ind w:left="3753" w:hanging="1440"/>
      </w:pPr>
      <w:rPr>
        <w:rFonts w:hint="default"/>
      </w:rPr>
    </w:lvl>
  </w:abstractNum>
  <w:abstractNum w:abstractNumId="4">
    <w:nsid w:val="18077264"/>
    <w:multiLevelType w:val="multilevel"/>
    <w:tmpl w:val="31CA6462"/>
    <w:lvl w:ilvl="0">
      <w:start w:val="1"/>
      <w:numFmt w:val="lowerLetter"/>
      <w:lvlText w:val="(%1)"/>
      <w:lvlJc w:val="left"/>
      <w:pPr>
        <w:ind w:left="1134" w:hanging="567"/>
      </w:pPr>
      <w:rPr>
        <w:rFonts w:ascii="Arial" w:eastAsia="Times New Roman" w:hAnsi="Arial"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8BE3F90"/>
    <w:multiLevelType w:val="multilevel"/>
    <w:tmpl w:val="D3981840"/>
    <w:lvl w:ilvl="0">
      <w:start w:val="1"/>
      <w:numFmt w:val="lowerLetter"/>
      <w:lvlText w:val="(%1)"/>
      <w:lvlJc w:val="left"/>
      <w:pPr>
        <w:ind w:left="1134" w:hanging="567"/>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701" w:hanging="567"/>
      </w:pPr>
      <w:rPr>
        <w:rFonts w:hint="default"/>
      </w:rPr>
    </w:lvl>
    <w:lvl w:ilvl="3">
      <w:start w:val="1"/>
      <w:numFmt w:val="lowerRoman"/>
      <w:lvlText w:val="%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B051F7"/>
    <w:multiLevelType w:val="multilevel"/>
    <w:tmpl w:val="0409001D"/>
    <w:styleLink w:val="BulletList"/>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AF411CB"/>
    <w:multiLevelType w:val="multilevel"/>
    <w:tmpl w:val="FCB8BCBC"/>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567"/>
        </w:tabs>
        <w:ind w:left="567" w:hanging="567"/>
      </w:pPr>
      <w:rPr>
        <w:rFonts w:hint="default"/>
        <w:sz w:val="20"/>
        <w:szCs w:val="20"/>
      </w:rPr>
    </w:lvl>
    <w:lvl w:ilvl="2">
      <w:start w:val="1"/>
      <w:numFmt w:val="none"/>
      <w:lvlText w:val="(a)"/>
      <w:lvlJc w:val="left"/>
      <w:pPr>
        <w:tabs>
          <w:tab w:val="num" w:pos="1134"/>
        </w:tabs>
        <w:ind w:left="1134" w:hanging="567"/>
      </w:pPr>
      <w:rPr>
        <w:rFonts w:hint="default"/>
      </w:rPr>
    </w:lvl>
    <w:lvl w:ilvl="3">
      <w:start w:val="1"/>
      <w:numFmt w:val="decimal"/>
      <w:isLgl/>
      <w:lvlText w:val="%1.%2.%3.%4"/>
      <w:lvlJc w:val="left"/>
      <w:pPr>
        <w:tabs>
          <w:tab w:val="num" w:pos="833"/>
        </w:tabs>
        <w:ind w:left="833" w:hanging="720"/>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8">
    <w:nsid w:val="32D41C1D"/>
    <w:multiLevelType w:val="multilevel"/>
    <w:tmpl w:val="E8BE4E22"/>
    <w:lvl w:ilvl="0">
      <w:start w:val="1"/>
      <w:numFmt w:val="lowerLetter"/>
      <w:lvlText w:val="(%1)"/>
      <w:lvlJc w:val="left"/>
      <w:pPr>
        <w:ind w:left="1134" w:hanging="567"/>
      </w:pPr>
      <w:rPr>
        <w:rFonts w:ascii="Arial" w:eastAsia="Times New Roman" w:hAnsi="Arial"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614603A"/>
    <w:multiLevelType w:val="multilevel"/>
    <w:tmpl w:val="90EC55FA"/>
    <w:lvl w:ilvl="0">
      <w:start w:val="1"/>
      <w:numFmt w:val="lowerLetter"/>
      <w:lvlText w:val="(%1)"/>
      <w:lvlJc w:val="left"/>
      <w:pPr>
        <w:ind w:left="1134" w:hanging="567"/>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701" w:hanging="567"/>
      </w:pPr>
      <w:rPr>
        <w:rFonts w:hint="default"/>
      </w:rPr>
    </w:lvl>
    <w:lvl w:ilvl="3">
      <w:start w:val="1"/>
      <w:numFmt w:val="lowerRoman"/>
      <w:lvlText w:val="%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A767843"/>
    <w:multiLevelType w:val="multilevel"/>
    <w:tmpl w:val="56323E64"/>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567"/>
        </w:tabs>
        <w:ind w:left="567"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none"/>
      <w:isLgl/>
      <w:lvlText w:val="(i)"/>
      <w:lvlJc w:val="left"/>
      <w:pPr>
        <w:tabs>
          <w:tab w:val="num" w:pos="1701"/>
        </w:tabs>
        <w:ind w:left="1701" w:hanging="567"/>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11">
    <w:nsid w:val="3C541A8E"/>
    <w:multiLevelType w:val="multilevel"/>
    <w:tmpl w:val="F68E51AC"/>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680"/>
        </w:tabs>
        <w:ind w:left="680" w:hanging="567"/>
      </w:pPr>
      <w:rPr>
        <w:rFonts w:hint="default"/>
        <w:sz w:val="20"/>
        <w:szCs w:val="20"/>
      </w:rPr>
    </w:lvl>
    <w:lvl w:ilvl="2">
      <w:start w:val="1"/>
      <w:numFmt w:val="none"/>
      <w:isLgl/>
      <w:lvlText w:val="a"/>
      <w:lvlJc w:val="left"/>
      <w:pPr>
        <w:tabs>
          <w:tab w:val="num" w:pos="833"/>
        </w:tabs>
        <w:ind w:left="833" w:hanging="720"/>
      </w:pPr>
      <w:rPr>
        <w:rFonts w:hint="default"/>
      </w:rPr>
    </w:lvl>
    <w:lvl w:ilvl="3">
      <w:start w:val="1"/>
      <w:numFmt w:val="decimal"/>
      <w:isLgl/>
      <w:lvlText w:val="%1.%2.%3.%4"/>
      <w:lvlJc w:val="left"/>
      <w:pPr>
        <w:tabs>
          <w:tab w:val="num" w:pos="833"/>
        </w:tabs>
        <w:ind w:left="833" w:hanging="720"/>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12">
    <w:nsid w:val="3C7B0C14"/>
    <w:multiLevelType w:val="multilevel"/>
    <w:tmpl w:val="712877AC"/>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left"/>
      <w:pPr>
        <w:ind w:left="1701"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805307"/>
    <w:multiLevelType w:val="multilevel"/>
    <w:tmpl w:val="DFB6DA94"/>
    <w:lvl w:ilvl="0">
      <w:start w:val="1"/>
      <w:numFmt w:val="decimal"/>
      <w:lvlText w:val="%1"/>
      <w:lvlJc w:val="right"/>
      <w:pPr>
        <w:ind w:left="567" w:hanging="567"/>
      </w:pPr>
      <w:rPr>
        <w:rFonts w:ascii="Arial Bold" w:hAnsi="Arial Bold" w:cs="Times New Roman"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1F93602"/>
    <w:multiLevelType w:val="hybridMultilevel"/>
    <w:tmpl w:val="C416F6FE"/>
    <w:lvl w:ilvl="0" w:tplc="A2867644">
      <w:start w:val="1"/>
      <w:numFmt w:val="none"/>
      <w:lvlText w:val="1.1"/>
      <w:lvlJc w:val="right"/>
      <w:pPr>
        <w:ind w:left="567" w:hanging="567"/>
      </w:pPr>
      <w:rPr>
        <w:rFonts w:ascii="Arial" w:eastAsia="Times New Roman"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2B1FA4"/>
    <w:multiLevelType w:val="multilevel"/>
    <w:tmpl w:val="D9DA2A62"/>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16">
    <w:nsid w:val="47460AB9"/>
    <w:multiLevelType w:val="multilevel"/>
    <w:tmpl w:val="BC7EA0D2"/>
    <w:lvl w:ilvl="0">
      <w:start w:val="1"/>
      <w:numFmt w:val="decimal"/>
      <w:lvlText w:val="%1"/>
      <w:lvlJc w:val="right"/>
      <w:pPr>
        <w:ind w:left="567" w:hanging="454"/>
      </w:pPr>
      <w:rPr>
        <w:rFonts w:ascii="Arial Bold" w:hAnsi="Arial Bold" w:cs="Times New Roman"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99343EB"/>
    <w:multiLevelType w:val="multilevel"/>
    <w:tmpl w:val="01D0E312"/>
    <w:lvl w:ilvl="0">
      <w:start w:val="1"/>
      <w:numFmt w:val="lowerLetter"/>
      <w:lvlText w:val="(%1)"/>
      <w:lvlJc w:val="left"/>
      <w:pPr>
        <w:ind w:left="567" w:hanging="567"/>
      </w:pPr>
      <w:rPr>
        <w:rFonts w:hint="default"/>
      </w:rPr>
    </w:lvl>
    <w:lvl w:ilvl="1">
      <w:start w:val="1"/>
      <w:numFmt w:val="decimal"/>
      <w:lvlText w:val="%1.%2."/>
      <w:lvlJc w:val="left"/>
      <w:pPr>
        <w:ind w:left="225" w:hanging="432"/>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1665" w:hanging="792"/>
      </w:pPr>
      <w:rPr>
        <w:rFonts w:hint="default"/>
      </w:rPr>
    </w:lvl>
    <w:lvl w:ilvl="5">
      <w:start w:val="1"/>
      <w:numFmt w:val="decimal"/>
      <w:lvlText w:val="%1.%2.%3.%4.%5.%6."/>
      <w:lvlJc w:val="left"/>
      <w:pPr>
        <w:ind w:left="2169" w:hanging="936"/>
      </w:pPr>
      <w:rPr>
        <w:rFonts w:hint="default"/>
      </w:rPr>
    </w:lvl>
    <w:lvl w:ilvl="6">
      <w:start w:val="1"/>
      <w:numFmt w:val="decimal"/>
      <w:lvlText w:val="%1.%2.%3.%4.%5.%6.%7."/>
      <w:lvlJc w:val="left"/>
      <w:pPr>
        <w:ind w:left="2673" w:hanging="1080"/>
      </w:pPr>
      <w:rPr>
        <w:rFonts w:hint="default"/>
      </w:rPr>
    </w:lvl>
    <w:lvl w:ilvl="7">
      <w:start w:val="1"/>
      <w:numFmt w:val="decimal"/>
      <w:lvlText w:val="%1.%2.%3.%4.%5.%6.%7.%8."/>
      <w:lvlJc w:val="left"/>
      <w:pPr>
        <w:ind w:left="3177" w:hanging="1224"/>
      </w:pPr>
      <w:rPr>
        <w:rFonts w:hint="default"/>
      </w:rPr>
    </w:lvl>
    <w:lvl w:ilvl="8">
      <w:start w:val="1"/>
      <w:numFmt w:val="decimal"/>
      <w:lvlText w:val="%1.%2.%3.%4.%5.%6.%7.%8.%9."/>
      <w:lvlJc w:val="left"/>
      <w:pPr>
        <w:ind w:left="3753" w:hanging="1440"/>
      </w:pPr>
      <w:rPr>
        <w:rFonts w:hint="default"/>
      </w:rPr>
    </w:lvl>
  </w:abstractNum>
  <w:abstractNum w:abstractNumId="18">
    <w:nsid w:val="4A990301"/>
    <w:multiLevelType w:val="multilevel"/>
    <w:tmpl w:val="F564BC1E"/>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19">
    <w:nsid w:val="549354D3"/>
    <w:multiLevelType w:val="multilevel"/>
    <w:tmpl w:val="A8E048A2"/>
    <w:lvl w:ilvl="0">
      <w:start w:val="1"/>
      <w:numFmt w:val="decimal"/>
      <w:pStyle w:val="Heading1"/>
      <w:lvlText w:val="%1."/>
      <w:lvlJc w:val="left"/>
      <w:pPr>
        <w:tabs>
          <w:tab w:val="num" w:pos="567"/>
        </w:tabs>
        <w:ind w:left="567" w:hanging="567"/>
      </w:pPr>
      <w:rPr>
        <w:rFonts w:ascii="Arial Bold" w:hAnsi="Arial Bold" w:hint="default"/>
        <w:b/>
        <w:bCs/>
        <w:i w:val="0"/>
        <w:iCs w:val="0"/>
        <w:sz w:val="22"/>
        <w:szCs w:val="22"/>
      </w:rPr>
    </w:lvl>
    <w:lvl w:ilvl="1">
      <w:start w:val="1"/>
      <w:numFmt w:val="decimal"/>
      <w:pStyle w:val="Heading2"/>
      <w:isLgl/>
      <w:lvlText w:val="%1.%2"/>
      <w:lvlJc w:val="left"/>
      <w:pPr>
        <w:tabs>
          <w:tab w:val="num" w:pos="567"/>
        </w:tabs>
        <w:ind w:left="567" w:hanging="567"/>
      </w:pPr>
      <w:rPr>
        <w:rFonts w:hint="default"/>
        <w:sz w:val="20"/>
        <w:szCs w:val="20"/>
      </w:rPr>
    </w:lvl>
    <w:lvl w:ilvl="2">
      <w:start w:val="1"/>
      <w:numFmt w:val="lowerLetter"/>
      <w:pStyle w:val="Heading3"/>
      <w:lvlText w:val="(%3)"/>
      <w:lvlJc w:val="left"/>
      <w:pPr>
        <w:tabs>
          <w:tab w:val="num" w:pos="1134"/>
        </w:tabs>
        <w:ind w:left="1134" w:hanging="567"/>
      </w:pPr>
      <w:rPr>
        <w:rFonts w:hint="default"/>
      </w:rPr>
    </w:lvl>
    <w:lvl w:ilvl="3">
      <w:start w:val="1"/>
      <w:numFmt w:val="lowerRoman"/>
      <w:pStyle w:val="Heading4"/>
      <w:lvlText w:val="(%4)"/>
      <w:lvlJc w:val="left"/>
      <w:pPr>
        <w:tabs>
          <w:tab w:val="num" w:pos="1701"/>
        </w:tabs>
        <w:ind w:left="1701" w:hanging="567"/>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20">
    <w:nsid w:val="578F5B46"/>
    <w:multiLevelType w:val="multilevel"/>
    <w:tmpl w:val="E56C1122"/>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left"/>
      <w:pPr>
        <w:ind w:left="1701"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E0650D0"/>
    <w:multiLevelType w:val="multilevel"/>
    <w:tmpl w:val="20188BC8"/>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2">
    <w:nsid w:val="5E0B207A"/>
    <w:multiLevelType w:val="multilevel"/>
    <w:tmpl w:val="B7166A7A"/>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567"/>
        </w:tabs>
        <w:ind w:left="567" w:hanging="567"/>
      </w:pPr>
      <w:rPr>
        <w:rFonts w:hint="default"/>
        <w:sz w:val="20"/>
        <w:szCs w:val="20"/>
      </w:rPr>
    </w:lvl>
    <w:lvl w:ilvl="2">
      <w:start w:val="1"/>
      <w:numFmt w:val="none"/>
      <w:lvlText w:val="(a)"/>
      <w:lvlJc w:val="left"/>
      <w:pPr>
        <w:tabs>
          <w:tab w:val="num" w:pos="1134"/>
        </w:tabs>
        <w:ind w:left="1134" w:hanging="567"/>
      </w:pPr>
      <w:rPr>
        <w:rFonts w:hint="default"/>
      </w:rPr>
    </w:lvl>
    <w:lvl w:ilvl="3">
      <w:start w:val="1"/>
      <w:numFmt w:val="none"/>
      <w:isLgl/>
      <w:lvlText w:val="(i)"/>
      <w:lvlJc w:val="left"/>
      <w:pPr>
        <w:tabs>
          <w:tab w:val="num" w:pos="1701"/>
        </w:tabs>
        <w:ind w:left="1701" w:hanging="567"/>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23">
    <w:nsid w:val="5EF236B1"/>
    <w:multiLevelType w:val="multilevel"/>
    <w:tmpl w:val="01D0E312"/>
    <w:lvl w:ilvl="0">
      <w:start w:val="1"/>
      <w:numFmt w:val="lowerLetter"/>
      <w:lvlText w:val="(%1)"/>
      <w:lvlJc w:val="left"/>
      <w:pPr>
        <w:ind w:left="567" w:hanging="567"/>
      </w:pPr>
      <w:rPr>
        <w:rFonts w:hint="default"/>
      </w:rPr>
    </w:lvl>
    <w:lvl w:ilvl="1">
      <w:start w:val="1"/>
      <w:numFmt w:val="decimal"/>
      <w:lvlText w:val="%1.%2."/>
      <w:lvlJc w:val="left"/>
      <w:pPr>
        <w:ind w:left="225" w:hanging="432"/>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1665" w:hanging="792"/>
      </w:pPr>
      <w:rPr>
        <w:rFonts w:hint="default"/>
      </w:rPr>
    </w:lvl>
    <w:lvl w:ilvl="5">
      <w:start w:val="1"/>
      <w:numFmt w:val="decimal"/>
      <w:lvlText w:val="%1.%2.%3.%4.%5.%6."/>
      <w:lvlJc w:val="left"/>
      <w:pPr>
        <w:ind w:left="2169" w:hanging="936"/>
      </w:pPr>
      <w:rPr>
        <w:rFonts w:hint="default"/>
      </w:rPr>
    </w:lvl>
    <w:lvl w:ilvl="6">
      <w:start w:val="1"/>
      <w:numFmt w:val="decimal"/>
      <w:lvlText w:val="%1.%2.%3.%4.%5.%6.%7."/>
      <w:lvlJc w:val="left"/>
      <w:pPr>
        <w:ind w:left="2673" w:hanging="1080"/>
      </w:pPr>
      <w:rPr>
        <w:rFonts w:hint="default"/>
      </w:rPr>
    </w:lvl>
    <w:lvl w:ilvl="7">
      <w:start w:val="1"/>
      <w:numFmt w:val="decimal"/>
      <w:lvlText w:val="%1.%2.%3.%4.%5.%6.%7.%8."/>
      <w:lvlJc w:val="left"/>
      <w:pPr>
        <w:ind w:left="3177" w:hanging="1224"/>
      </w:pPr>
      <w:rPr>
        <w:rFonts w:hint="default"/>
      </w:rPr>
    </w:lvl>
    <w:lvl w:ilvl="8">
      <w:start w:val="1"/>
      <w:numFmt w:val="decimal"/>
      <w:lvlText w:val="%1.%2.%3.%4.%5.%6.%7.%8.%9."/>
      <w:lvlJc w:val="left"/>
      <w:pPr>
        <w:ind w:left="3753" w:hanging="1440"/>
      </w:pPr>
      <w:rPr>
        <w:rFonts w:hint="default"/>
      </w:rPr>
    </w:lvl>
  </w:abstractNum>
  <w:abstractNum w:abstractNumId="24">
    <w:nsid w:val="60625FD0"/>
    <w:multiLevelType w:val="multilevel"/>
    <w:tmpl w:val="9196D218"/>
    <w:lvl w:ilvl="0">
      <w:start w:val="1"/>
      <w:numFmt w:val="lowerLetter"/>
      <w:lvlText w:val="(%1)"/>
      <w:lvlJc w:val="right"/>
      <w:pPr>
        <w:ind w:left="1134" w:hanging="567"/>
      </w:pPr>
      <w:rPr>
        <w:rFonts w:ascii="Arial" w:eastAsia="Times New Roman" w:hAnsi="Arial"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355E5B"/>
    <w:multiLevelType w:val="multilevel"/>
    <w:tmpl w:val="D74AD84C"/>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none"/>
      <w:lvlText w:val="(a)"/>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6">
    <w:nsid w:val="765444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9CA1DB2"/>
    <w:multiLevelType w:val="multilevel"/>
    <w:tmpl w:val="79FE8392"/>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none"/>
      <w:lvlText w:val="(a)"/>
      <w:lvlJc w:val="left"/>
      <w:pPr>
        <w:tabs>
          <w:tab w:val="num" w:pos="1701"/>
        </w:tabs>
        <w:ind w:left="1701"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num w:numId="1">
    <w:abstractNumId w:val="26"/>
  </w:num>
  <w:num w:numId="2">
    <w:abstractNumId w:val="19"/>
  </w:num>
  <w:num w:numId="3">
    <w:abstractNumId w:val="14"/>
  </w:num>
  <w:num w:numId="4">
    <w:abstractNumId w:val="13"/>
  </w:num>
  <w:num w:numId="5">
    <w:abstractNumId w:val="16"/>
  </w:num>
  <w:num w:numId="6">
    <w:abstractNumId w:val="11"/>
  </w:num>
  <w:num w:numId="7">
    <w:abstractNumId w:val="23"/>
  </w:num>
  <w:num w:numId="8">
    <w:abstractNumId w:val="5"/>
  </w:num>
  <w:num w:numId="9">
    <w:abstractNumId w:val="20"/>
  </w:num>
  <w:num w:numId="10">
    <w:abstractNumId w:val="6"/>
  </w:num>
  <w:num w:numId="11">
    <w:abstractNumId w:val="9"/>
  </w:num>
  <w:num w:numId="12">
    <w:abstractNumId w:val="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
  </w:num>
  <w:num w:numId="16">
    <w:abstractNumId w:val="24"/>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4"/>
  </w:num>
  <w:num w:numId="20">
    <w:abstractNumId w:val="27"/>
  </w:num>
  <w:num w:numId="21">
    <w:abstractNumId w:val="12"/>
  </w:num>
  <w:num w:numId="22">
    <w:abstractNumId w:val="25"/>
  </w:num>
  <w:num w:numId="23">
    <w:abstractNumId w:val="21"/>
  </w:num>
  <w:num w:numId="24">
    <w:abstractNumId w:val="18"/>
  </w:num>
  <w:num w:numId="25">
    <w:abstractNumId w:val="15"/>
  </w:num>
  <w:num w:numId="26">
    <w:abstractNumId w:val="7"/>
  </w:num>
  <w:num w:numId="27">
    <w:abstractNumId w:val="22"/>
  </w:num>
  <w:num w:numId="28">
    <w:abstractNumId w:val="10"/>
  </w:num>
  <w:num w:numId="29">
    <w:abstractNumId w:val="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31"/>
    <w:rsid w:val="00001FCC"/>
    <w:rsid w:val="000151D6"/>
    <w:rsid w:val="00042C39"/>
    <w:rsid w:val="00054143"/>
    <w:rsid w:val="0007210A"/>
    <w:rsid w:val="00081F42"/>
    <w:rsid w:val="00084796"/>
    <w:rsid w:val="00087929"/>
    <w:rsid w:val="000914F4"/>
    <w:rsid w:val="00096C73"/>
    <w:rsid w:val="000E1D4A"/>
    <w:rsid w:val="000E3FFE"/>
    <w:rsid w:val="000F7AC3"/>
    <w:rsid w:val="001050F2"/>
    <w:rsid w:val="001108EE"/>
    <w:rsid w:val="00132087"/>
    <w:rsid w:val="00150911"/>
    <w:rsid w:val="001756CE"/>
    <w:rsid w:val="001C1602"/>
    <w:rsid w:val="001D5FF2"/>
    <w:rsid w:val="001E4233"/>
    <w:rsid w:val="001E5D18"/>
    <w:rsid w:val="001E7567"/>
    <w:rsid w:val="00202CE0"/>
    <w:rsid w:val="00224027"/>
    <w:rsid w:val="00237E03"/>
    <w:rsid w:val="00242499"/>
    <w:rsid w:val="00290D8C"/>
    <w:rsid w:val="002A11E5"/>
    <w:rsid w:val="002B04FC"/>
    <w:rsid w:val="002B5A2D"/>
    <w:rsid w:val="002C38ED"/>
    <w:rsid w:val="002C5B82"/>
    <w:rsid w:val="002D6B36"/>
    <w:rsid w:val="002D769A"/>
    <w:rsid w:val="002D7BC7"/>
    <w:rsid w:val="002E24D0"/>
    <w:rsid w:val="002F6763"/>
    <w:rsid w:val="002F7608"/>
    <w:rsid w:val="00334903"/>
    <w:rsid w:val="00335A12"/>
    <w:rsid w:val="003362A4"/>
    <w:rsid w:val="0034354D"/>
    <w:rsid w:val="00357DCC"/>
    <w:rsid w:val="0037014F"/>
    <w:rsid w:val="00380975"/>
    <w:rsid w:val="00397A53"/>
    <w:rsid w:val="003A372D"/>
    <w:rsid w:val="003A3A6A"/>
    <w:rsid w:val="003A5833"/>
    <w:rsid w:val="003B4838"/>
    <w:rsid w:val="003C0934"/>
    <w:rsid w:val="003F2C8D"/>
    <w:rsid w:val="0040104F"/>
    <w:rsid w:val="00401E4A"/>
    <w:rsid w:val="00404E23"/>
    <w:rsid w:val="00420B4A"/>
    <w:rsid w:val="00431616"/>
    <w:rsid w:val="0043201C"/>
    <w:rsid w:val="00436D2C"/>
    <w:rsid w:val="00450698"/>
    <w:rsid w:val="0045121B"/>
    <w:rsid w:val="004555C1"/>
    <w:rsid w:val="00463F03"/>
    <w:rsid w:val="00465690"/>
    <w:rsid w:val="004742B4"/>
    <w:rsid w:val="00476FBA"/>
    <w:rsid w:val="00497918"/>
    <w:rsid w:val="00497F8B"/>
    <w:rsid w:val="004A5AAB"/>
    <w:rsid w:val="004D3037"/>
    <w:rsid w:val="004E428D"/>
    <w:rsid w:val="004E468F"/>
    <w:rsid w:val="004E6B8D"/>
    <w:rsid w:val="004F5B44"/>
    <w:rsid w:val="004F6C7D"/>
    <w:rsid w:val="00500874"/>
    <w:rsid w:val="005013FB"/>
    <w:rsid w:val="00512FA6"/>
    <w:rsid w:val="00516A4C"/>
    <w:rsid w:val="005229D8"/>
    <w:rsid w:val="00526F4C"/>
    <w:rsid w:val="00572F55"/>
    <w:rsid w:val="00592AD7"/>
    <w:rsid w:val="0059492A"/>
    <w:rsid w:val="00594CF9"/>
    <w:rsid w:val="005A6336"/>
    <w:rsid w:val="005C4487"/>
    <w:rsid w:val="005D0DA2"/>
    <w:rsid w:val="005D0F70"/>
    <w:rsid w:val="005D7BBC"/>
    <w:rsid w:val="005D7E68"/>
    <w:rsid w:val="005E4B4F"/>
    <w:rsid w:val="005E5C75"/>
    <w:rsid w:val="005F57B2"/>
    <w:rsid w:val="00604A2E"/>
    <w:rsid w:val="00620449"/>
    <w:rsid w:val="00625932"/>
    <w:rsid w:val="00627E96"/>
    <w:rsid w:val="00632FB0"/>
    <w:rsid w:val="00643EA3"/>
    <w:rsid w:val="00661E06"/>
    <w:rsid w:val="00684084"/>
    <w:rsid w:val="00694AED"/>
    <w:rsid w:val="006C1FBB"/>
    <w:rsid w:val="006D6824"/>
    <w:rsid w:val="007127DE"/>
    <w:rsid w:val="0072429F"/>
    <w:rsid w:val="007446A6"/>
    <w:rsid w:val="00767AD4"/>
    <w:rsid w:val="007858C3"/>
    <w:rsid w:val="007A63EE"/>
    <w:rsid w:val="007C66A1"/>
    <w:rsid w:val="007C7731"/>
    <w:rsid w:val="007D11E4"/>
    <w:rsid w:val="007D20D7"/>
    <w:rsid w:val="007D48DB"/>
    <w:rsid w:val="007E788D"/>
    <w:rsid w:val="007F6ABF"/>
    <w:rsid w:val="00805894"/>
    <w:rsid w:val="00806637"/>
    <w:rsid w:val="00807486"/>
    <w:rsid w:val="00812998"/>
    <w:rsid w:val="00865F64"/>
    <w:rsid w:val="00871F72"/>
    <w:rsid w:val="008846BF"/>
    <w:rsid w:val="00890C63"/>
    <w:rsid w:val="008920D9"/>
    <w:rsid w:val="008B1DB1"/>
    <w:rsid w:val="008C2594"/>
    <w:rsid w:val="008C4DCF"/>
    <w:rsid w:val="008E00D4"/>
    <w:rsid w:val="008E5321"/>
    <w:rsid w:val="0091040A"/>
    <w:rsid w:val="00927BF0"/>
    <w:rsid w:val="00943690"/>
    <w:rsid w:val="00961AE0"/>
    <w:rsid w:val="009657CD"/>
    <w:rsid w:val="0098230C"/>
    <w:rsid w:val="009A5F29"/>
    <w:rsid w:val="009B7EAA"/>
    <w:rsid w:val="009E0EAF"/>
    <w:rsid w:val="009E727C"/>
    <w:rsid w:val="009F1329"/>
    <w:rsid w:val="009F2EFC"/>
    <w:rsid w:val="00A01931"/>
    <w:rsid w:val="00A32A2A"/>
    <w:rsid w:val="00A902D3"/>
    <w:rsid w:val="00AA1A20"/>
    <w:rsid w:val="00AB2AC2"/>
    <w:rsid w:val="00AB46EB"/>
    <w:rsid w:val="00AC078C"/>
    <w:rsid w:val="00AC7CFF"/>
    <w:rsid w:val="00B005E8"/>
    <w:rsid w:val="00B33E13"/>
    <w:rsid w:val="00B37EB0"/>
    <w:rsid w:val="00B41D73"/>
    <w:rsid w:val="00B65F89"/>
    <w:rsid w:val="00B8503A"/>
    <w:rsid w:val="00B91CB9"/>
    <w:rsid w:val="00BA7BC2"/>
    <w:rsid w:val="00BB4CE9"/>
    <w:rsid w:val="00BC08DB"/>
    <w:rsid w:val="00BD7071"/>
    <w:rsid w:val="00BF2208"/>
    <w:rsid w:val="00C0183C"/>
    <w:rsid w:val="00C02CF0"/>
    <w:rsid w:val="00C13639"/>
    <w:rsid w:val="00C27EA3"/>
    <w:rsid w:val="00C74E31"/>
    <w:rsid w:val="00CA0EC1"/>
    <w:rsid w:val="00CB14EC"/>
    <w:rsid w:val="00CD4F59"/>
    <w:rsid w:val="00D12EB2"/>
    <w:rsid w:val="00D27958"/>
    <w:rsid w:val="00D32C48"/>
    <w:rsid w:val="00D445B4"/>
    <w:rsid w:val="00D577BF"/>
    <w:rsid w:val="00D649E3"/>
    <w:rsid w:val="00D74D10"/>
    <w:rsid w:val="00D75AB3"/>
    <w:rsid w:val="00D813D5"/>
    <w:rsid w:val="00D862FD"/>
    <w:rsid w:val="00D902FF"/>
    <w:rsid w:val="00DF74E4"/>
    <w:rsid w:val="00E02E26"/>
    <w:rsid w:val="00E06169"/>
    <w:rsid w:val="00E10497"/>
    <w:rsid w:val="00E20C81"/>
    <w:rsid w:val="00E2381B"/>
    <w:rsid w:val="00E400DC"/>
    <w:rsid w:val="00E4300B"/>
    <w:rsid w:val="00E64C82"/>
    <w:rsid w:val="00E7101B"/>
    <w:rsid w:val="00E76B30"/>
    <w:rsid w:val="00EB5A6B"/>
    <w:rsid w:val="00EC2304"/>
    <w:rsid w:val="00EC37C4"/>
    <w:rsid w:val="00EC6274"/>
    <w:rsid w:val="00EE690B"/>
    <w:rsid w:val="00F34D74"/>
    <w:rsid w:val="00F500C5"/>
    <w:rsid w:val="00F534CA"/>
    <w:rsid w:val="00F541F4"/>
    <w:rsid w:val="00F73C1A"/>
    <w:rsid w:val="00F80E7D"/>
    <w:rsid w:val="00F85EF9"/>
    <w:rsid w:val="00F87E5C"/>
    <w:rsid w:val="00F94C74"/>
    <w:rsid w:val="00F95845"/>
    <w:rsid w:val="00F96809"/>
    <w:rsid w:val="00FA6EE1"/>
    <w:rsid w:val="00FB479A"/>
    <w:rsid w:val="00FC05BD"/>
    <w:rsid w:val="00FC7BBB"/>
    <w:rsid w:val="00FD1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721D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911"/>
    <w:pPr>
      <w:keepNext/>
      <w:keepLines/>
      <w:spacing w:before="240"/>
    </w:pPr>
    <w:rPr>
      <w:rFonts w:ascii="Arial" w:hAnsi="Arial"/>
      <w:sz w:val="20"/>
      <w:szCs w:val="20"/>
      <w:lang w:val="en-AU"/>
    </w:rPr>
  </w:style>
  <w:style w:type="paragraph" w:styleId="Heading1">
    <w:name w:val="heading 1"/>
    <w:basedOn w:val="Normal"/>
    <w:next w:val="Heading2"/>
    <w:link w:val="Heading1Char"/>
    <w:uiPriority w:val="9"/>
    <w:qFormat/>
    <w:rsid w:val="007127DE"/>
    <w:pPr>
      <w:numPr>
        <w:numId w:val="2"/>
      </w:numPr>
      <w:pBdr>
        <w:top w:val="single" w:sz="4" w:space="1" w:color="auto"/>
      </w:pBdr>
      <w:outlineLvl w:val="0"/>
    </w:pPr>
    <w:rPr>
      <w:rFonts w:eastAsiaTheme="majorEastAsia" w:cstheme="majorBidi"/>
      <w:b/>
      <w:bCs/>
      <w:sz w:val="24"/>
      <w:szCs w:val="32"/>
    </w:rPr>
  </w:style>
  <w:style w:type="paragraph" w:styleId="Heading2">
    <w:name w:val="heading 2"/>
    <w:basedOn w:val="Normal"/>
    <w:link w:val="Heading2Char"/>
    <w:uiPriority w:val="9"/>
    <w:unhideWhenUsed/>
    <w:qFormat/>
    <w:rsid w:val="007127DE"/>
    <w:pPr>
      <w:numPr>
        <w:ilvl w:val="1"/>
        <w:numId w:val="2"/>
      </w:numPr>
      <w:outlineLvl w:val="1"/>
    </w:pPr>
    <w:rPr>
      <w:rFonts w:eastAsiaTheme="majorEastAsia" w:cstheme="majorBidi"/>
      <w:bCs/>
      <w:szCs w:val="26"/>
    </w:rPr>
  </w:style>
  <w:style w:type="paragraph" w:styleId="Heading3">
    <w:name w:val="heading 3"/>
    <w:basedOn w:val="Normal"/>
    <w:link w:val="Heading3Char"/>
    <w:autoRedefine/>
    <w:uiPriority w:val="9"/>
    <w:unhideWhenUsed/>
    <w:qFormat/>
    <w:rsid w:val="007127DE"/>
    <w:pPr>
      <w:numPr>
        <w:ilvl w:val="2"/>
        <w:numId w:val="2"/>
      </w:numPr>
      <w:outlineLvl w:val="2"/>
    </w:pPr>
    <w:rPr>
      <w:rFonts w:eastAsiaTheme="majorEastAsia" w:cstheme="majorBidi"/>
      <w:bCs/>
    </w:rPr>
  </w:style>
  <w:style w:type="paragraph" w:styleId="Heading4">
    <w:name w:val="heading 4"/>
    <w:basedOn w:val="Normal"/>
    <w:link w:val="Heading4Char"/>
    <w:autoRedefine/>
    <w:uiPriority w:val="9"/>
    <w:unhideWhenUsed/>
    <w:qFormat/>
    <w:rsid w:val="007127DE"/>
    <w:pPr>
      <w:numPr>
        <w:ilvl w:val="3"/>
        <w:numId w:val="2"/>
      </w:numPr>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Heading">
    <w:name w:val="Document Heading"/>
    <w:basedOn w:val="Normal"/>
    <w:next w:val="Normal"/>
    <w:qFormat/>
    <w:rsid w:val="00512FA6"/>
    <w:pPr>
      <w:pBdr>
        <w:bottom w:val="single" w:sz="24" w:space="1" w:color="auto"/>
      </w:pBdr>
    </w:pPr>
    <w:rPr>
      <w:b/>
      <w:sz w:val="48"/>
    </w:rPr>
  </w:style>
  <w:style w:type="character" w:customStyle="1" w:styleId="Heading1Char">
    <w:name w:val="Heading 1 Char"/>
    <w:basedOn w:val="DefaultParagraphFont"/>
    <w:link w:val="Heading1"/>
    <w:uiPriority w:val="9"/>
    <w:rsid w:val="007127DE"/>
    <w:rPr>
      <w:rFonts w:ascii="Arial" w:eastAsiaTheme="majorEastAsia" w:hAnsi="Arial" w:cstheme="majorBidi"/>
      <w:b/>
      <w:bCs/>
      <w:szCs w:val="32"/>
    </w:rPr>
  </w:style>
  <w:style w:type="character" w:customStyle="1" w:styleId="Heading3Char">
    <w:name w:val="Heading 3 Char"/>
    <w:basedOn w:val="DefaultParagraphFont"/>
    <w:link w:val="Heading3"/>
    <w:uiPriority w:val="9"/>
    <w:rsid w:val="007127DE"/>
    <w:rPr>
      <w:rFonts w:ascii="Arial" w:eastAsiaTheme="majorEastAsia" w:hAnsi="Arial" w:cstheme="majorBidi"/>
      <w:bCs/>
      <w:sz w:val="20"/>
    </w:rPr>
  </w:style>
  <w:style w:type="character" w:customStyle="1" w:styleId="Heading2Char">
    <w:name w:val="Heading 2 Char"/>
    <w:basedOn w:val="DefaultParagraphFont"/>
    <w:link w:val="Heading2"/>
    <w:uiPriority w:val="9"/>
    <w:rsid w:val="007127DE"/>
    <w:rPr>
      <w:rFonts w:ascii="Arial" w:eastAsiaTheme="majorEastAsia" w:hAnsi="Arial" w:cstheme="majorBidi"/>
      <w:bCs/>
      <w:sz w:val="20"/>
      <w:szCs w:val="26"/>
    </w:rPr>
  </w:style>
  <w:style w:type="character" w:customStyle="1" w:styleId="Heading4Char">
    <w:name w:val="Heading 4 Char"/>
    <w:basedOn w:val="DefaultParagraphFont"/>
    <w:link w:val="Heading4"/>
    <w:uiPriority w:val="9"/>
    <w:rsid w:val="007127DE"/>
    <w:rPr>
      <w:rFonts w:ascii="Arial" w:eastAsiaTheme="majorEastAsia" w:hAnsi="Arial" w:cstheme="majorBidi"/>
      <w:bCs/>
      <w:iCs/>
      <w:sz w:val="20"/>
    </w:rPr>
  </w:style>
  <w:style w:type="paragraph" w:customStyle="1" w:styleId="LargeInterimHeading">
    <w:name w:val="Large Interim Heading"/>
    <w:basedOn w:val="Normal"/>
    <w:next w:val="Normal"/>
    <w:qFormat/>
    <w:rsid w:val="00B37EB0"/>
    <w:rPr>
      <w:b/>
      <w:sz w:val="22"/>
    </w:rPr>
  </w:style>
  <w:style w:type="paragraph" w:customStyle="1" w:styleId="SmallInterimHeading">
    <w:name w:val="Small Interim Heading"/>
    <w:basedOn w:val="Normal"/>
    <w:next w:val="Normal"/>
    <w:qFormat/>
    <w:rsid w:val="007127DE"/>
    <w:pPr>
      <w:ind w:left="567"/>
    </w:pPr>
    <w:rPr>
      <w:b/>
    </w:rPr>
  </w:style>
  <w:style w:type="paragraph" w:customStyle="1" w:styleId="SectionHeading">
    <w:name w:val="Section Heading"/>
    <w:basedOn w:val="Normal"/>
    <w:next w:val="Heading1"/>
    <w:qFormat/>
    <w:rsid w:val="00D862FD"/>
    <w:pPr>
      <w:jc w:val="center"/>
    </w:pPr>
    <w:rPr>
      <w:b/>
      <w:sz w:val="28"/>
    </w:rPr>
  </w:style>
  <w:style w:type="paragraph" w:customStyle="1" w:styleId="PartyNames">
    <w:name w:val="Party Names"/>
    <w:basedOn w:val="Normal"/>
    <w:next w:val="Normal"/>
    <w:qFormat/>
    <w:rsid w:val="00D862FD"/>
    <w:rPr>
      <w:b/>
      <w:sz w:val="28"/>
    </w:rPr>
  </w:style>
  <w:style w:type="paragraph" w:styleId="BalloonText">
    <w:name w:val="Balloon Text"/>
    <w:basedOn w:val="Normal"/>
    <w:link w:val="BalloonTextChar"/>
    <w:uiPriority w:val="99"/>
    <w:semiHidden/>
    <w:unhideWhenUsed/>
    <w:rsid w:val="00D862FD"/>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2FD"/>
    <w:rPr>
      <w:rFonts w:ascii="Lucida Grande" w:hAnsi="Lucida Grande" w:cs="Lucida Grande"/>
      <w:sz w:val="18"/>
      <w:szCs w:val="18"/>
    </w:rPr>
  </w:style>
  <w:style w:type="numbering" w:customStyle="1" w:styleId="BulletList">
    <w:name w:val="Bullet List"/>
    <w:basedOn w:val="NoList"/>
    <w:uiPriority w:val="99"/>
    <w:rsid w:val="00D862FD"/>
    <w:pPr>
      <w:numPr>
        <w:numId w:val="10"/>
      </w:numPr>
    </w:pPr>
  </w:style>
  <w:style w:type="paragraph" w:customStyle="1" w:styleId="TitlePageHeading">
    <w:name w:val="Title Page Heading"/>
    <w:basedOn w:val="Normal"/>
    <w:next w:val="Normal"/>
    <w:qFormat/>
    <w:rsid w:val="009657CD"/>
    <w:pPr>
      <w:pBdr>
        <w:bottom w:val="single" w:sz="24" w:space="1" w:color="F79646" w:themeColor="accent6"/>
      </w:pBdr>
      <w:jc w:val="right"/>
    </w:pPr>
    <w:rPr>
      <w:b/>
      <w:sz w:val="48"/>
    </w:rPr>
  </w:style>
  <w:style w:type="paragraph" w:styleId="Header">
    <w:name w:val="header"/>
    <w:basedOn w:val="Normal"/>
    <w:link w:val="HeaderChar"/>
    <w:uiPriority w:val="99"/>
    <w:unhideWhenUsed/>
    <w:rsid w:val="00E64C82"/>
    <w:pPr>
      <w:tabs>
        <w:tab w:val="center" w:pos="4320"/>
        <w:tab w:val="right" w:pos="8640"/>
      </w:tabs>
      <w:spacing w:before="0"/>
    </w:pPr>
  </w:style>
  <w:style w:type="character" w:customStyle="1" w:styleId="HeaderChar">
    <w:name w:val="Header Char"/>
    <w:basedOn w:val="DefaultParagraphFont"/>
    <w:link w:val="Header"/>
    <w:uiPriority w:val="99"/>
    <w:rsid w:val="00E64C82"/>
    <w:rPr>
      <w:rFonts w:ascii="Arial" w:hAnsi="Arial"/>
      <w:sz w:val="20"/>
    </w:rPr>
  </w:style>
  <w:style w:type="paragraph" w:styleId="Footer">
    <w:name w:val="footer"/>
    <w:basedOn w:val="Normal"/>
    <w:link w:val="FooterChar"/>
    <w:uiPriority w:val="99"/>
    <w:unhideWhenUsed/>
    <w:rsid w:val="009657CD"/>
    <w:pPr>
      <w:tabs>
        <w:tab w:val="center" w:pos="4320"/>
        <w:tab w:val="right" w:pos="8640"/>
      </w:tabs>
      <w:spacing w:before="0"/>
      <w:jc w:val="right"/>
    </w:pPr>
    <w:rPr>
      <w:sz w:val="16"/>
    </w:rPr>
  </w:style>
  <w:style w:type="character" w:customStyle="1" w:styleId="FooterChar">
    <w:name w:val="Footer Char"/>
    <w:basedOn w:val="DefaultParagraphFont"/>
    <w:link w:val="Footer"/>
    <w:uiPriority w:val="99"/>
    <w:rsid w:val="009657CD"/>
    <w:rPr>
      <w:rFonts w:ascii="Arial" w:hAnsi="Arial"/>
      <w:sz w:val="16"/>
    </w:rPr>
  </w:style>
  <w:style w:type="paragraph" w:customStyle="1" w:styleId="PartyNamesTitlePage">
    <w:name w:val="Party Names Title Page"/>
    <w:basedOn w:val="PartyNames"/>
    <w:qFormat/>
    <w:rsid w:val="00401E4A"/>
    <w:pPr>
      <w:spacing w:before="960"/>
      <w:jc w:val="right"/>
    </w:pPr>
  </w:style>
  <w:style w:type="character" w:styleId="PageNumber">
    <w:name w:val="page number"/>
    <w:basedOn w:val="DefaultParagraphFont"/>
    <w:uiPriority w:val="99"/>
    <w:semiHidden/>
    <w:unhideWhenUsed/>
    <w:rsid w:val="009657CD"/>
  </w:style>
  <w:style w:type="character" w:styleId="Hyperlink">
    <w:name w:val="Hyperlink"/>
    <w:basedOn w:val="DefaultParagraphFont"/>
    <w:uiPriority w:val="99"/>
    <w:unhideWhenUsed/>
    <w:rsid w:val="00401E4A"/>
    <w:rPr>
      <w:color w:val="0000FF" w:themeColor="hyperlink"/>
      <w:u w:val="single"/>
    </w:rPr>
  </w:style>
  <w:style w:type="paragraph" w:customStyle="1" w:styleId="TitlePagedetails">
    <w:name w:val="Title Page details"/>
    <w:basedOn w:val="Normal"/>
    <w:qFormat/>
    <w:rsid w:val="00643EA3"/>
    <w:pPr>
      <w:spacing w:before="0"/>
    </w:pPr>
  </w:style>
  <w:style w:type="paragraph" w:styleId="TOC1">
    <w:name w:val="toc 1"/>
    <w:basedOn w:val="Normal"/>
    <w:next w:val="Normal"/>
    <w:autoRedefine/>
    <w:uiPriority w:val="39"/>
    <w:unhideWhenUsed/>
    <w:rsid w:val="005F57B2"/>
    <w:pPr>
      <w:tabs>
        <w:tab w:val="left" w:pos="407"/>
      </w:tabs>
    </w:pPr>
    <w:rPr>
      <w:caps/>
      <w:szCs w:val="24"/>
    </w:rPr>
  </w:style>
  <w:style w:type="paragraph" w:styleId="TOC2">
    <w:name w:val="toc 2"/>
    <w:basedOn w:val="Normal"/>
    <w:next w:val="Normal"/>
    <w:autoRedefine/>
    <w:uiPriority w:val="39"/>
    <w:unhideWhenUsed/>
    <w:rsid w:val="0007210A"/>
    <w:rPr>
      <w:rFonts w:asciiTheme="minorHAnsi" w:hAnsiTheme="minorHAnsi"/>
      <w:b/>
    </w:rPr>
  </w:style>
  <w:style w:type="paragraph" w:styleId="TOC3">
    <w:name w:val="toc 3"/>
    <w:basedOn w:val="Normal"/>
    <w:next w:val="Normal"/>
    <w:autoRedefine/>
    <w:uiPriority w:val="39"/>
    <w:unhideWhenUsed/>
    <w:rsid w:val="0007210A"/>
    <w:pPr>
      <w:spacing w:before="0"/>
      <w:ind w:left="200"/>
    </w:pPr>
    <w:rPr>
      <w:rFonts w:asciiTheme="minorHAnsi" w:hAnsiTheme="minorHAnsi"/>
    </w:rPr>
  </w:style>
  <w:style w:type="paragraph" w:styleId="TOC4">
    <w:name w:val="toc 4"/>
    <w:basedOn w:val="Normal"/>
    <w:next w:val="Normal"/>
    <w:autoRedefine/>
    <w:uiPriority w:val="39"/>
    <w:unhideWhenUsed/>
    <w:rsid w:val="0007210A"/>
    <w:pPr>
      <w:spacing w:before="0"/>
      <w:ind w:left="400"/>
    </w:pPr>
    <w:rPr>
      <w:rFonts w:asciiTheme="minorHAnsi" w:hAnsiTheme="minorHAnsi"/>
    </w:rPr>
  </w:style>
  <w:style w:type="paragraph" w:styleId="TOC5">
    <w:name w:val="toc 5"/>
    <w:basedOn w:val="Normal"/>
    <w:next w:val="Normal"/>
    <w:autoRedefine/>
    <w:uiPriority w:val="39"/>
    <w:unhideWhenUsed/>
    <w:rsid w:val="0007210A"/>
    <w:pPr>
      <w:spacing w:before="0"/>
      <w:ind w:left="600"/>
    </w:pPr>
    <w:rPr>
      <w:rFonts w:asciiTheme="minorHAnsi" w:hAnsiTheme="minorHAnsi"/>
    </w:rPr>
  </w:style>
  <w:style w:type="paragraph" w:styleId="TOC6">
    <w:name w:val="toc 6"/>
    <w:basedOn w:val="Normal"/>
    <w:next w:val="Normal"/>
    <w:autoRedefine/>
    <w:uiPriority w:val="39"/>
    <w:unhideWhenUsed/>
    <w:rsid w:val="0007210A"/>
    <w:pPr>
      <w:spacing w:before="0"/>
      <w:ind w:left="800"/>
    </w:pPr>
    <w:rPr>
      <w:rFonts w:asciiTheme="minorHAnsi" w:hAnsiTheme="minorHAnsi"/>
    </w:rPr>
  </w:style>
  <w:style w:type="paragraph" w:styleId="TOC7">
    <w:name w:val="toc 7"/>
    <w:basedOn w:val="Normal"/>
    <w:next w:val="Normal"/>
    <w:autoRedefine/>
    <w:uiPriority w:val="39"/>
    <w:unhideWhenUsed/>
    <w:rsid w:val="0007210A"/>
    <w:pPr>
      <w:spacing w:before="0"/>
      <w:ind w:left="1000"/>
    </w:pPr>
    <w:rPr>
      <w:rFonts w:asciiTheme="minorHAnsi" w:hAnsiTheme="minorHAnsi"/>
    </w:rPr>
  </w:style>
  <w:style w:type="paragraph" w:styleId="TOC8">
    <w:name w:val="toc 8"/>
    <w:basedOn w:val="Normal"/>
    <w:next w:val="Normal"/>
    <w:autoRedefine/>
    <w:uiPriority w:val="39"/>
    <w:unhideWhenUsed/>
    <w:rsid w:val="0007210A"/>
    <w:pPr>
      <w:spacing w:before="0"/>
      <w:ind w:left="1200"/>
    </w:pPr>
    <w:rPr>
      <w:rFonts w:asciiTheme="minorHAnsi" w:hAnsiTheme="minorHAnsi"/>
    </w:rPr>
  </w:style>
  <w:style w:type="paragraph" w:styleId="TOC9">
    <w:name w:val="toc 9"/>
    <w:basedOn w:val="Normal"/>
    <w:next w:val="Normal"/>
    <w:autoRedefine/>
    <w:uiPriority w:val="39"/>
    <w:unhideWhenUsed/>
    <w:rsid w:val="0007210A"/>
    <w:pPr>
      <w:spacing w:before="0"/>
      <w:ind w:left="1400"/>
    </w:pPr>
    <w:rPr>
      <w:rFonts w:asciiTheme="minorHAnsi" w:hAnsiTheme="minorHAnsi"/>
    </w:rPr>
  </w:style>
  <w:style w:type="paragraph" w:customStyle="1" w:styleId="DescriptionHeadings">
    <w:name w:val="Description Headings"/>
    <w:basedOn w:val="PartyNames"/>
    <w:qFormat/>
    <w:rsid w:val="00081F42"/>
    <w:rPr>
      <w:sz w:val="36"/>
    </w:rPr>
  </w:style>
  <w:style w:type="table" w:styleId="TableGrid">
    <w:name w:val="Table Grid"/>
    <w:basedOn w:val="TableNormal"/>
    <w:uiPriority w:val="59"/>
    <w:rsid w:val="00FD1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etails">
    <w:name w:val="Table Details"/>
    <w:qFormat/>
    <w:rsid w:val="00865F64"/>
    <w:pPr>
      <w:keepNext/>
      <w:keepLines/>
    </w:pPr>
    <w:rPr>
      <w:rFonts w:ascii="Arial" w:hAnsi="Arial"/>
      <w:sz w:val="20"/>
      <w:szCs w:val="20"/>
      <w:lang w:val="en-AU"/>
    </w:rPr>
  </w:style>
  <w:style w:type="paragraph" w:styleId="NormalWeb">
    <w:name w:val="Normal (Web)"/>
    <w:basedOn w:val="Normal"/>
    <w:uiPriority w:val="99"/>
    <w:semiHidden/>
    <w:unhideWhenUsed/>
    <w:rsid w:val="007A63EE"/>
    <w:pPr>
      <w:keepNext w:val="0"/>
      <w:keepLines w:val="0"/>
      <w:spacing w:before="100" w:beforeAutospacing="1" w:after="100" w:afterAutospacing="1"/>
    </w:pPr>
    <w:rPr>
      <w:rFonts w:ascii="Times" w:hAnsi="Times" w:cs="Times New Roman"/>
    </w:rPr>
  </w:style>
  <w:style w:type="paragraph" w:styleId="ListParagraph">
    <w:name w:val="List Paragraph"/>
    <w:basedOn w:val="Normal"/>
    <w:uiPriority w:val="34"/>
    <w:qFormat/>
    <w:rsid w:val="005D7BBC"/>
    <w:pPr>
      <w:ind w:left="720"/>
      <w:contextualSpacing/>
    </w:pPr>
  </w:style>
  <w:style w:type="character" w:customStyle="1" w:styleId="css-901oao">
    <w:name w:val="css-901oao"/>
    <w:basedOn w:val="DefaultParagraphFont"/>
    <w:rsid w:val="001E5D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911"/>
    <w:pPr>
      <w:keepNext/>
      <w:keepLines/>
      <w:spacing w:before="240"/>
    </w:pPr>
    <w:rPr>
      <w:rFonts w:ascii="Arial" w:hAnsi="Arial"/>
      <w:sz w:val="20"/>
      <w:szCs w:val="20"/>
      <w:lang w:val="en-AU"/>
    </w:rPr>
  </w:style>
  <w:style w:type="paragraph" w:styleId="Heading1">
    <w:name w:val="heading 1"/>
    <w:basedOn w:val="Normal"/>
    <w:next w:val="Heading2"/>
    <w:link w:val="Heading1Char"/>
    <w:uiPriority w:val="9"/>
    <w:qFormat/>
    <w:rsid w:val="007127DE"/>
    <w:pPr>
      <w:numPr>
        <w:numId w:val="2"/>
      </w:numPr>
      <w:pBdr>
        <w:top w:val="single" w:sz="4" w:space="1" w:color="auto"/>
      </w:pBdr>
      <w:outlineLvl w:val="0"/>
    </w:pPr>
    <w:rPr>
      <w:rFonts w:eastAsiaTheme="majorEastAsia" w:cstheme="majorBidi"/>
      <w:b/>
      <w:bCs/>
      <w:sz w:val="24"/>
      <w:szCs w:val="32"/>
    </w:rPr>
  </w:style>
  <w:style w:type="paragraph" w:styleId="Heading2">
    <w:name w:val="heading 2"/>
    <w:basedOn w:val="Normal"/>
    <w:link w:val="Heading2Char"/>
    <w:uiPriority w:val="9"/>
    <w:unhideWhenUsed/>
    <w:qFormat/>
    <w:rsid w:val="007127DE"/>
    <w:pPr>
      <w:numPr>
        <w:ilvl w:val="1"/>
        <w:numId w:val="2"/>
      </w:numPr>
      <w:outlineLvl w:val="1"/>
    </w:pPr>
    <w:rPr>
      <w:rFonts w:eastAsiaTheme="majorEastAsia" w:cstheme="majorBidi"/>
      <w:bCs/>
      <w:szCs w:val="26"/>
    </w:rPr>
  </w:style>
  <w:style w:type="paragraph" w:styleId="Heading3">
    <w:name w:val="heading 3"/>
    <w:basedOn w:val="Normal"/>
    <w:link w:val="Heading3Char"/>
    <w:autoRedefine/>
    <w:uiPriority w:val="9"/>
    <w:unhideWhenUsed/>
    <w:qFormat/>
    <w:rsid w:val="007127DE"/>
    <w:pPr>
      <w:numPr>
        <w:ilvl w:val="2"/>
        <w:numId w:val="2"/>
      </w:numPr>
      <w:outlineLvl w:val="2"/>
    </w:pPr>
    <w:rPr>
      <w:rFonts w:eastAsiaTheme="majorEastAsia" w:cstheme="majorBidi"/>
      <w:bCs/>
    </w:rPr>
  </w:style>
  <w:style w:type="paragraph" w:styleId="Heading4">
    <w:name w:val="heading 4"/>
    <w:basedOn w:val="Normal"/>
    <w:link w:val="Heading4Char"/>
    <w:autoRedefine/>
    <w:uiPriority w:val="9"/>
    <w:unhideWhenUsed/>
    <w:qFormat/>
    <w:rsid w:val="007127DE"/>
    <w:pPr>
      <w:numPr>
        <w:ilvl w:val="3"/>
        <w:numId w:val="2"/>
      </w:numPr>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Heading">
    <w:name w:val="Document Heading"/>
    <w:basedOn w:val="Normal"/>
    <w:next w:val="Normal"/>
    <w:qFormat/>
    <w:rsid w:val="00512FA6"/>
    <w:pPr>
      <w:pBdr>
        <w:bottom w:val="single" w:sz="24" w:space="1" w:color="auto"/>
      </w:pBdr>
    </w:pPr>
    <w:rPr>
      <w:b/>
      <w:sz w:val="48"/>
    </w:rPr>
  </w:style>
  <w:style w:type="character" w:customStyle="1" w:styleId="Heading1Char">
    <w:name w:val="Heading 1 Char"/>
    <w:basedOn w:val="DefaultParagraphFont"/>
    <w:link w:val="Heading1"/>
    <w:uiPriority w:val="9"/>
    <w:rsid w:val="007127DE"/>
    <w:rPr>
      <w:rFonts w:ascii="Arial" w:eastAsiaTheme="majorEastAsia" w:hAnsi="Arial" w:cstheme="majorBidi"/>
      <w:b/>
      <w:bCs/>
      <w:szCs w:val="32"/>
    </w:rPr>
  </w:style>
  <w:style w:type="character" w:customStyle="1" w:styleId="Heading3Char">
    <w:name w:val="Heading 3 Char"/>
    <w:basedOn w:val="DefaultParagraphFont"/>
    <w:link w:val="Heading3"/>
    <w:uiPriority w:val="9"/>
    <w:rsid w:val="007127DE"/>
    <w:rPr>
      <w:rFonts w:ascii="Arial" w:eastAsiaTheme="majorEastAsia" w:hAnsi="Arial" w:cstheme="majorBidi"/>
      <w:bCs/>
      <w:sz w:val="20"/>
    </w:rPr>
  </w:style>
  <w:style w:type="character" w:customStyle="1" w:styleId="Heading2Char">
    <w:name w:val="Heading 2 Char"/>
    <w:basedOn w:val="DefaultParagraphFont"/>
    <w:link w:val="Heading2"/>
    <w:uiPriority w:val="9"/>
    <w:rsid w:val="007127DE"/>
    <w:rPr>
      <w:rFonts w:ascii="Arial" w:eastAsiaTheme="majorEastAsia" w:hAnsi="Arial" w:cstheme="majorBidi"/>
      <w:bCs/>
      <w:sz w:val="20"/>
      <w:szCs w:val="26"/>
    </w:rPr>
  </w:style>
  <w:style w:type="character" w:customStyle="1" w:styleId="Heading4Char">
    <w:name w:val="Heading 4 Char"/>
    <w:basedOn w:val="DefaultParagraphFont"/>
    <w:link w:val="Heading4"/>
    <w:uiPriority w:val="9"/>
    <w:rsid w:val="007127DE"/>
    <w:rPr>
      <w:rFonts w:ascii="Arial" w:eastAsiaTheme="majorEastAsia" w:hAnsi="Arial" w:cstheme="majorBidi"/>
      <w:bCs/>
      <w:iCs/>
      <w:sz w:val="20"/>
    </w:rPr>
  </w:style>
  <w:style w:type="paragraph" w:customStyle="1" w:styleId="LargeInterimHeading">
    <w:name w:val="Large Interim Heading"/>
    <w:basedOn w:val="Normal"/>
    <w:next w:val="Normal"/>
    <w:qFormat/>
    <w:rsid w:val="00B37EB0"/>
    <w:rPr>
      <w:b/>
      <w:sz w:val="22"/>
    </w:rPr>
  </w:style>
  <w:style w:type="paragraph" w:customStyle="1" w:styleId="SmallInterimHeading">
    <w:name w:val="Small Interim Heading"/>
    <w:basedOn w:val="Normal"/>
    <w:next w:val="Normal"/>
    <w:qFormat/>
    <w:rsid w:val="007127DE"/>
    <w:pPr>
      <w:ind w:left="567"/>
    </w:pPr>
    <w:rPr>
      <w:b/>
    </w:rPr>
  </w:style>
  <w:style w:type="paragraph" w:customStyle="1" w:styleId="SectionHeading">
    <w:name w:val="Section Heading"/>
    <w:basedOn w:val="Normal"/>
    <w:next w:val="Heading1"/>
    <w:qFormat/>
    <w:rsid w:val="00D862FD"/>
    <w:pPr>
      <w:jc w:val="center"/>
    </w:pPr>
    <w:rPr>
      <w:b/>
      <w:sz w:val="28"/>
    </w:rPr>
  </w:style>
  <w:style w:type="paragraph" w:customStyle="1" w:styleId="PartyNames">
    <w:name w:val="Party Names"/>
    <w:basedOn w:val="Normal"/>
    <w:next w:val="Normal"/>
    <w:qFormat/>
    <w:rsid w:val="00D862FD"/>
    <w:rPr>
      <w:b/>
      <w:sz w:val="28"/>
    </w:rPr>
  </w:style>
  <w:style w:type="paragraph" w:styleId="BalloonText">
    <w:name w:val="Balloon Text"/>
    <w:basedOn w:val="Normal"/>
    <w:link w:val="BalloonTextChar"/>
    <w:uiPriority w:val="99"/>
    <w:semiHidden/>
    <w:unhideWhenUsed/>
    <w:rsid w:val="00D862FD"/>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2FD"/>
    <w:rPr>
      <w:rFonts w:ascii="Lucida Grande" w:hAnsi="Lucida Grande" w:cs="Lucida Grande"/>
      <w:sz w:val="18"/>
      <w:szCs w:val="18"/>
    </w:rPr>
  </w:style>
  <w:style w:type="numbering" w:customStyle="1" w:styleId="BulletList">
    <w:name w:val="Bullet List"/>
    <w:basedOn w:val="NoList"/>
    <w:uiPriority w:val="99"/>
    <w:rsid w:val="00D862FD"/>
    <w:pPr>
      <w:numPr>
        <w:numId w:val="10"/>
      </w:numPr>
    </w:pPr>
  </w:style>
  <w:style w:type="paragraph" w:customStyle="1" w:styleId="TitlePageHeading">
    <w:name w:val="Title Page Heading"/>
    <w:basedOn w:val="Normal"/>
    <w:next w:val="Normal"/>
    <w:qFormat/>
    <w:rsid w:val="009657CD"/>
    <w:pPr>
      <w:pBdr>
        <w:bottom w:val="single" w:sz="24" w:space="1" w:color="F79646" w:themeColor="accent6"/>
      </w:pBdr>
      <w:jc w:val="right"/>
    </w:pPr>
    <w:rPr>
      <w:b/>
      <w:sz w:val="48"/>
    </w:rPr>
  </w:style>
  <w:style w:type="paragraph" w:styleId="Header">
    <w:name w:val="header"/>
    <w:basedOn w:val="Normal"/>
    <w:link w:val="HeaderChar"/>
    <w:uiPriority w:val="99"/>
    <w:unhideWhenUsed/>
    <w:rsid w:val="00E64C82"/>
    <w:pPr>
      <w:tabs>
        <w:tab w:val="center" w:pos="4320"/>
        <w:tab w:val="right" w:pos="8640"/>
      </w:tabs>
      <w:spacing w:before="0"/>
    </w:pPr>
  </w:style>
  <w:style w:type="character" w:customStyle="1" w:styleId="HeaderChar">
    <w:name w:val="Header Char"/>
    <w:basedOn w:val="DefaultParagraphFont"/>
    <w:link w:val="Header"/>
    <w:uiPriority w:val="99"/>
    <w:rsid w:val="00E64C82"/>
    <w:rPr>
      <w:rFonts w:ascii="Arial" w:hAnsi="Arial"/>
      <w:sz w:val="20"/>
    </w:rPr>
  </w:style>
  <w:style w:type="paragraph" w:styleId="Footer">
    <w:name w:val="footer"/>
    <w:basedOn w:val="Normal"/>
    <w:link w:val="FooterChar"/>
    <w:uiPriority w:val="99"/>
    <w:unhideWhenUsed/>
    <w:rsid w:val="009657CD"/>
    <w:pPr>
      <w:tabs>
        <w:tab w:val="center" w:pos="4320"/>
        <w:tab w:val="right" w:pos="8640"/>
      </w:tabs>
      <w:spacing w:before="0"/>
      <w:jc w:val="right"/>
    </w:pPr>
    <w:rPr>
      <w:sz w:val="16"/>
    </w:rPr>
  </w:style>
  <w:style w:type="character" w:customStyle="1" w:styleId="FooterChar">
    <w:name w:val="Footer Char"/>
    <w:basedOn w:val="DefaultParagraphFont"/>
    <w:link w:val="Footer"/>
    <w:uiPriority w:val="99"/>
    <w:rsid w:val="009657CD"/>
    <w:rPr>
      <w:rFonts w:ascii="Arial" w:hAnsi="Arial"/>
      <w:sz w:val="16"/>
    </w:rPr>
  </w:style>
  <w:style w:type="paragraph" w:customStyle="1" w:styleId="PartyNamesTitlePage">
    <w:name w:val="Party Names Title Page"/>
    <w:basedOn w:val="PartyNames"/>
    <w:qFormat/>
    <w:rsid w:val="00401E4A"/>
    <w:pPr>
      <w:spacing w:before="960"/>
      <w:jc w:val="right"/>
    </w:pPr>
  </w:style>
  <w:style w:type="character" w:styleId="PageNumber">
    <w:name w:val="page number"/>
    <w:basedOn w:val="DefaultParagraphFont"/>
    <w:uiPriority w:val="99"/>
    <w:semiHidden/>
    <w:unhideWhenUsed/>
    <w:rsid w:val="009657CD"/>
  </w:style>
  <w:style w:type="character" w:styleId="Hyperlink">
    <w:name w:val="Hyperlink"/>
    <w:basedOn w:val="DefaultParagraphFont"/>
    <w:uiPriority w:val="99"/>
    <w:unhideWhenUsed/>
    <w:rsid w:val="00401E4A"/>
    <w:rPr>
      <w:color w:val="0000FF" w:themeColor="hyperlink"/>
      <w:u w:val="single"/>
    </w:rPr>
  </w:style>
  <w:style w:type="paragraph" w:customStyle="1" w:styleId="TitlePagedetails">
    <w:name w:val="Title Page details"/>
    <w:basedOn w:val="Normal"/>
    <w:qFormat/>
    <w:rsid w:val="00643EA3"/>
    <w:pPr>
      <w:spacing w:before="0"/>
    </w:pPr>
  </w:style>
  <w:style w:type="paragraph" w:styleId="TOC1">
    <w:name w:val="toc 1"/>
    <w:basedOn w:val="Normal"/>
    <w:next w:val="Normal"/>
    <w:autoRedefine/>
    <w:uiPriority w:val="39"/>
    <w:unhideWhenUsed/>
    <w:rsid w:val="005F57B2"/>
    <w:pPr>
      <w:tabs>
        <w:tab w:val="left" w:pos="407"/>
      </w:tabs>
    </w:pPr>
    <w:rPr>
      <w:caps/>
      <w:szCs w:val="24"/>
    </w:rPr>
  </w:style>
  <w:style w:type="paragraph" w:styleId="TOC2">
    <w:name w:val="toc 2"/>
    <w:basedOn w:val="Normal"/>
    <w:next w:val="Normal"/>
    <w:autoRedefine/>
    <w:uiPriority w:val="39"/>
    <w:unhideWhenUsed/>
    <w:rsid w:val="0007210A"/>
    <w:rPr>
      <w:rFonts w:asciiTheme="minorHAnsi" w:hAnsiTheme="minorHAnsi"/>
      <w:b/>
    </w:rPr>
  </w:style>
  <w:style w:type="paragraph" w:styleId="TOC3">
    <w:name w:val="toc 3"/>
    <w:basedOn w:val="Normal"/>
    <w:next w:val="Normal"/>
    <w:autoRedefine/>
    <w:uiPriority w:val="39"/>
    <w:unhideWhenUsed/>
    <w:rsid w:val="0007210A"/>
    <w:pPr>
      <w:spacing w:before="0"/>
      <w:ind w:left="200"/>
    </w:pPr>
    <w:rPr>
      <w:rFonts w:asciiTheme="minorHAnsi" w:hAnsiTheme="minorHAnsi"/>
    </w:rPr>
  </w:style>
  <w:style w:type="paragraph" w:styleId="TOC4">
    <w:name w:val="toc 4"/>
    <w:basedOn w:val="Normal"/>
    <w:next w:val="Normal"/>
    <w:autoRedefine/>
    <w:uiPriority w:val="39"/>
    <w:unhideWhenUsed/>
    <w:rsid w:val="0007210A"/>
    <w:pPr>
      <w:spacing w:before="0"/>
      <w:ind w:left="400"/>
    </w:pPr>
    <w:rPr>
      <w:rFonts w:asciiTheme="minorHAnsi" w:hAnsiTheme="minorHAnsi"/>
    </w:rPr>
  </w:style>
  <w:style w:type="paragraph" w:styleId="TOC5">
    <w:name w:val="toc 5"/>
    <w:basedOn w:val="Normal"/>
    <w:next w:val="Normal"/>
    <w:autoRedefine/>
    <w:uiPriority w:val="39"/>
    <w:unhideWhenUsed/>
    <w:rsid w:val="0007210A"/>
    <w:pPr>
      <w:spacing w:before="0"/>
      <w:ind w:left="600"/>
    </w:pPr>
    <w:rPr>
      <w:rFonts w:asciiTheme="minorHAnsi" w:hAnsiTheme="minorHAnsi"/>
    </w:rPr>
  </w:style>
  <w:style w:type="paragraph" w:styleId="TOC6">
    <w:name w:val="toc 6"/>
    <w:basedOn w:val="Normal"/>
    <w:next w:val="Normal"/>
    <w:autoRedefine/>
    <w:uiPriority w:val="39"/>
    <w:unhideWhenUsed/>
    <w:rsid w:val="0007210A"/>
    <w:pPr>
      <w:spacing w:before="0"/>
      <w:ind w:left="800"/>
    </w:pPr>
    <w:rPr>
      <w:rFonts w:asciiTheme="minorHAnsi" w:hAnsiTheme="minorHAnsi"/>
    </w:rPr>
  </w:style>
  <w:style w:type="paragraph" w:styleId="TOC7">
    <w:name w:val="toc 7"/>
    <w:basedOn w:val="Normal"/>
    <w:next w:val="Normal"/>
    <w:autoRedefine/>
    <w:uiPriority w:val="39"/>
    <w:unhideWhenUsed/>
    <w:rsid w:val="0007210A"/>
    <w:pPr>
      <w:spacing w:before="0"/>
      <w:ind w:left="1000"/>
    </w:pPr>
    <w:rPr>
      <w:rFonts w:asciiTheme="minorHAnsi" w:hAnsiTheme="minorHAnsi"/>
    </w:rPr>
  </w:style>
  <w:style w:type="paragraph" w:styleId="TOC8">
    <w:name w:val="toc 8"/>
    <w:basedOn w:val="Normal"/>
    <w:next w:val="Normal"/>
    <w:autoRedefine/>
    <w:uiPriority w:val="39"/>
    <w:unhideWhenUsed/>
    <w:rsid w:val="0007210A"/>
    <w:pPr>
      <w:spacing w:before="0"/>
      <w:ind w:left="1200"/>
    </w:pPr>
    <w:rPr>
      <w:rFonts w:asciiTheme="minorHAnsi" w:hAnsiTheme="minorHAnsi"/>
    </w:rPr>
  </w:style>
  <w:style w:type="paragraph" w:styleId="TOC9">
    <w:name w:val="toc 9"/>
    <w:basedOn w:val="Normal"/>
    <w:next w:val="Normal"/>
    <w:autoRedefine/>
    <w:uiPriority w:val="39"/>
    <w:unhideWhenUsed/>
    <w:rsid w:val="0007210A"/>
    <w:pPr>
      <w:spacing w:before="0"/>
      <w:ind w:left="1400"/>
    </w:pPr>
    <w:rPr>
      <w:rFonts w:asciiTheme="minorHAnsi" w:hAnsiTheme="minorHAnsi"/>
    </w:rPr>
  </w:style>
  <w:style w:type="paragraph" w:customStyle="1" w:styleId="DescriptionHeadings">
    <w:name w:val="Description Headings"/>
    <w:basedOn w:val="PartyNames"/>
    <w:qFormat/>
    <w:rsid w:val="00081F42"/>
    <w:rPr>
      <w:sz w:val="36"/>
    </w:rPr>
  </w:style>
  <w:style w:type="table" w:styleId="TableGrid">
    <w:name w:val="Table Grid"/>
    <w:basedOn w:val="TableNormal"/>
    <w:uiPriority w:val="59"/>
    <w:rsid w:val="00FD1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etails">
    <w:name w:val="Table Details"/>
    <w:qFormat/>
    <w:rsid w:val="00865F64"/>
    <w:pPr>
      <w:keepNext/>
      <w:keepLines/>
    </w:pPr>
    <w:rPr>
      <w:rFonts w:ascii="Arial" w:hAnsi="Arial"/>
      <w:sz w:val="20"/>
      <w:szCs w:val="20"/>
      <w:lang w:val="en-AU"/>
    </w:rPr>
  </w:style>
  <w:style w:type="paragraph" w:styleId="NormalWeb">
    <w:name w:val="Normal (Web)"/>
    <w:basedOn w:val="Normal"/>
    <w:uiPriority w:val="99"/>
    <w:semiHidden/>
    <w:unhideWhenUsed/>
    <w:rsid w:val="007A63EE"/>
    <w:pPr>
      <w:keepNext w:val="0"/>
      <w:keepLines w:val="0"/>
      <w:spacing w:before="100" w:beforeAutospacing="1" w:after="100" w:afterAutospacing="1"/>
    </w:pPr>
    <w:rPr>
      <w:rFonts w:ascii="Times" w:hAnsi="Times" w:cs="Times New Roman"/>
    </w:rPr>
  </w:style>
  <w:style w:type="paragraph" w:styleId="ListParagraph">
    <w:name w:val="List Paragraph"/>
    <w:basedOn w:val="Normal"/>
    <w:uiPriority w:val="34"/>
    <w:qFormat/>
    <w:rsid w:val="005D7BBC"/>
    <w:pPr>
      <w:ind w:left="720"/>
      <w:contextualSpacing/>
    </w:pPr>
  </w:style>
  <w:style w:type="character" w:customStyle="1" w:styleId="css-901oao">
    <w:name w:val="css-901oao"/>
    <w:basedOn w:val="DefaultParagraphFont"/>
    <w:rsid w:val="001E5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670758">
      <w:bodyDiv w:val="1"/>
      <w:marLeft w:val="0"/>
      <w:marRight w:val="0"/>
      <w:marTop w:val="0"/>
      <w:marBottom w:val="0"/>
      <w:divBdr>
        <w:top w:val="none" w:sz="0" w:space="0" w:color="auto"/>
        <w:left w:val="none" w:sz="0" w:space="0" w:color="auto"/>
        <w:bottom w:val="none" w:sz="0" w:space="0" w:color="auto"/>
        <w:right w:val="none" w:sz="0" w:space="0" w:color="auto"/>
      </w:divBdr>
      <w:divsChild>
        <w:div w:id="1596935119">
          <w:marLeft w:val="0"/>
          <w:marRight w:val="0"/>
          <w:marTop w:val="0"/>
          <w:marBottom w:val="0"/>
          <w:divBdr>
            <w:top w:val="none" w:sz="0" w:space="0" w:color="auto"/>
            <w:left w:val="none" w:sz="0" w:space="0" w:color="auto"/>
            <w:bottom w:val="none" w:sz="0" w:space="0" w:color="auto"/>
            <w:right w:val="none" w:sz="0" w:space="0" w:color="auto"/>
          </w:divBdr>
        </w:div>
      </w:divsChild>
    </w:div>
    <w:div w:id="2009363368">
      <w:bodyDiv w:val="1"/>
      <w:marLeft w:val="0"/>
      <w:marRight w:val="0"/>
      <w:marTop w:val="0"/>
      <w:marBottom w:val="0"/>
      <w:divBdr>
        <w:top w:val="none" w:sz="0" w:space="0" w:color="auto"/>
        <w:left w:val="none" w:sz="0" w:space="0" w:color="auto"/>
        <w:bottom w:val="none" w:sz="0" w:space="0" w:color="auto"/>
        <w:right w:val="none" w:sz="0" w:space="0" w:color="auto"/>
      </w:divBdr>
      <w:divsChild>
        <w:div w:id="1567953174">
          <w:marLeft w:val="0"/>
          <w:marRight w:val="0"/>
          <w:marTop w:val="0"/>
          <w:marBottom w:val="0"/>
          <w:divBdr>
            <w:top w:val="none" w:sz="0" w:space="0" w:color="auto"/>
            <w:left w:val="none" w:sz="0" w:space="0" w:color="auto"/>
            <w:bottom w:val="none" w:sz="0" w:space="0" w:color="auto"/>
            <w:right w:val="none" w:sz="0" w:space="0" w:color="auto"/>
          </w:divBdr>
        </w:div>
      </w:divsChild>
    </w:div>
    <w:div w:id="2124764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cottchamberlain:Library:Application%20Support:Microsoft:Office:User%20Templates:My%20Templates:Chamberlai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7370E-848A-354A-AB46-25D4753A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Chamberlains Document.dotx</Template>
  <TotalTime>48</TotalTime>
  <Pages>2</Pages>
  <Words>726</Words>
  <Characters>4140</Characters>
  <Application>Microsoft Macintosh Word</Application>
  <DocSecurity>0</DocSecurity>
  <Lines>34</Lines>
  <Paragraphs>9</Paragraphs>
  <ScaleCrop>false</ScaleCrop>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Swan</dc:creator>
  <cp:keywords/>
  <dc:description/>
  <cp:lastModifiedBy>Melanie Swan</cp:lastModifiedBy>
  <cp:revision>3</cp:revision>
  <cp:lastPrinted>2013-06-08T08:13:00Z</cp:lastPrinted>
  <dcterms:created xsi:type="dcterms:W3CDTF">2020-02-17T09:50:00Z</dcterms:created>
  <dcterms:modified xsi:type="dcterms:W3CDTF">2020-04-20T14:52:00Z</dcterms:modified>
</cp:coreProperties>
</file>